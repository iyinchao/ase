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>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B03C6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 w:rsidRPr="00B03C6D">
            <w:fldChar w:fldCharType="begin"/>
          </w:r>
          <w:r w:rsidR="00283CD1">
            <w:instrText xml:space="preserve"> TOC \o "1-3" \h \z \u </w:instrText>
          </w:r>
          <w:r w:rsidRPr="00B03C6D">
            <w:fldChar w:fldCharType="separate"/>
          </w:r>
          <w:hyperlink w:anchor="_Toc404191618" w:history="1">
            <w:r w:rsidR="00283CD1" w:rsidRPr="00226C73">
              <w:rPr>
                <w:rStyle w:val="ae"/>
                <w:noProof/>
              </w:rPr>
              <w:t>1.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简介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B03C6D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&lt;path&gt;:php程序所在路径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&lt;module</w:t>
      </w:r>
      <w:r>
        <w:t>_name&gt;:php脚本模块名称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&lt;operation</w:t>
      </w:r>
      <w:r>
        <w:t>_name&gt;:操作名称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&lt;json&gt;:传入的JSON数据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/>
      </w:tblPr>
      <w:tblGrid>
        <w:gridCol w:w="1417"/>
        <w:gridCol w:w="2715"/>
        <w:gridCol w:w="4907"/>
      </w:tblGrid>
      <w:tr w:rsidR="00720212" w:rsidRPr="00720212" w:rsidTr="00720212">
        <w:trPr>
          <w:cnfStyle w:val="100000000000"/>
        </w:trPr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/>
        </w:trPr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/>
        </w:trPr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&lt;uuid&gt;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/>
        </w:trPr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>SQL datetime</w:t>
            </w:r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/>
        </w:trPr>
        <w:tc>
          <w:tcPr>
            <w:cnfStyle w:val="00100000000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"u_id":&lt;uuid&gt;,</w:t>
            </w:r>
          </w:p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</w:tbl>
    <w:p w:rsidR="00720212" w:rsidRPr="00992A8F" w:rsidRDefault="00720212" w:rsidP="00992A8F">
      <w:pPr>
        <w:ind w:firstLine="426"/>
      </w:pP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End w:id="6"/>
    </w:p>
    <w:p w:rsidR="008D7586" w:rsidRDefault="008D7586" w:rsidP="008D7586">
      <w:pPr>
        <w:pStyle w:val="3"/>
      </w:pPr>
      <w:bookmarkStart w:id="7" w:name="_Toc404191624"/>
      <w:r>
        <w:rPr>
          <w:rFonts w:hint="eastAsia"/>
        </w:rPr>
        <w:t>客户端请求</w:t>
      </w:r>
      <w:bookmarkEnd w:id="7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"tag":[&lt;string&gt;],</w:t>
      </w:r>
      <w:r w:rsidR="00BB6741">
        <w:rPr>
          <w:rFonts w:ascii="Consolas" w:hAnsi="Consolas" w:cs="Consolas" w:hint="eastAsia"/>
          <w:shd w:val="pct15" w:color="auto" w:fill="FFFFFF"/>
        </w:rPr>
        <w:t xml:space="preserve">   //</w:t>
      </w:r>
      <w:r w:rsidR="00BB6741">
        <w:rPr>
          <w:rFonts w:ascii="Consolas" w:hAnsi="Consolas" w:cs="Consolas" w:hint="eastAsia"/>
          <w:shd w:val="pct15" w:color="auto" w:fill="FFFFFF"/>
        </w:rPr>
        <w:t>可不可以给一个数组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8" w:name="_Toc404191625"/>
      <w:r>
        <w:rPr>
          <w:rFonts w:hint="eastAsia"/>
        </w:rPr>
        <w:t>服务器响应</w:t>
      </w:r>
      <w:bookmarkEnd w:id="8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  <w:r w:rsidR="009D28B9">
        <w:rPr>
          <w:rFonts w:ascii="Consolas" w:hAnsi="Consolas" w:cs="Consolas" w:hint="eastAsia"/>
          <w:shd w:val="pct15" w:color="auto" w:fill="FFFFFF"/>
        </w:rPr>
        <w:t xml:space="preserve">    //</w:t>
      </w:r>
      <w:r w:rsidR="009D28B9">
        <w:rPr>
          <w:rFonts w:ascii="Consolas" w:hAnsi="Consolas" w:cs="Consolas" w:hint="eastAsia"/>
          <w:shd w:val="pct15" w:color="auto" w:fill="FFFFFF"/>
        </w:rPr>
        <w:t>是不是缩略图啊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"down_count":&lt;number&gt;,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9" w:name="_Toc404191626"/>
      <w:r>
        <w:rPr>
          <w:rFonts w:hint="eastAsia"/>
        </w:rPr>
        <w:t>下载场景</w:t>
      </w:r>
      <w:bookmarkEnd w:id="9"/>
    </w:p>
    <w:p w:rsidR="00083749" w:rsidRPr="00083749" w:rsidRDefault="00083749" w:rsidP="00083749">
      <w:pPr>
        <w:pStyle w:val="3"/>
      </w:pPr>
      <w:bookmarkStart w:id="10" w:name="_Toc404191627"/>
      <w:r>
        <w:rPr>
          <w:rFonts w:hint="eastAsia"/>
        </w:rPr>
        <w:t>客户端请求</w:t>
      </w:r>
      <w:bookmarkEnd w:id="10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1" w:name="_Toc404191628"/>
      <w:r>
        <w:rPr>
          <w:rFonts w:hint="eastAsia"/>
        </w:rPr>
        <w:t>服务器响应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"data":&lt;base64&gt;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503E9D" w:rsidP="00083749">
      <w:pPr>
        <w:pStyle w:val="2"/>
      </w:pPr>
      <w:bookmarkStart w:id="12" w:name="_Toc404191629"/>
      <w:r>
        <w:rPr>
          <w:rFonts w:hint="eastAsia"/>
        </w:rPr>
        <w:lastRenderedPageBreak/>
        <w:t>新建场景MOD</w:t>
      </w:r>
      <w:bookmarkEnd w:id="12"/>
    </w:p>
    <w:p w:rsidR="00083749" w:rsidRPr="00083749" w:rsidRDefault="00083749" w:rsidP="00083749">
      <w:pPr>
        <w:pStyle w:val="3"/>
      </w:pPr>
      <w:bookmarkStart w:id="13" w:name="_Toc404191630"/>
      <w:r>
        <w:rPr>
          <w:rFonts w:hint="eastAsia"/>
        </w:rPr>
        <w:t>客户端请求</w:t>
      </w:r>
      <w:bookmarkEnd w:id="13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"s_id":&lt;uuid&gt;,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"mode_date":&lt;date&gt;,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"file":&lt;string&gt;,</w:t>
      </w:r>
    </w:p>
    <w:p w:rsidR="00503E9D" w:rsidRPr="00503E9D" w:rsidRDefault="00827605" w:rsidP="00827605">
      <w:pPr>
        <w:ind w:firstLine="720"/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"thumb":&lt;base64&gt;,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4" w:name="_Toc404191631"/>
      <w:r>
        <w:rPr>
          <w:rFonts w:hint="eastAsia"/>
        </w:rPr>
        <w:t>服务器响应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"us_id":&lt;uuid&gt;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5" w:name="_Toc404191632"/>
      <w:r>
        <w:rPr>
          <w:rFonts w:hint="eastAsia"/>
        </w:rPr>
        <w:t>打开场景MOD</w:t>
      </w:r>
      <w:bookmarkEnd w:id="15"/>
    </w:p>
    <w:p w:rsidR="00083749" w:rsidRPr="00083749" w:rsidRDefault="00083749" w:rsidP="00083749">
      <w:pPr>
        <w:pStyle w:val="3"/>
      </w:pPr>
      <w:bookmarkStart w:id="16" w:name="_Toc404191633"/>
      <w:r>
        <w:rPr>
          <w:rFonts w:hint="eastAsia"/>
        </w:rPr>
        <w:t>客户端请求</w:t>
      </w:r>
      <w:bookmarkEnd w:id="16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"s_id":&lt;uuid&gt;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7" w:name="_Toc404191634"/>
      <w:r>
        <w:rPr>
          <w:rFonts w:hint="eastAsia"/>
        </w:rPr>
        <w:t>服务器响应</w:t>
      </w:r>
      <w:bookmarkEnd w:id="17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"data":&lt;base64&gt;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8" w:name="_Toc404191635"/>
      <w:r>
        <w:rPr>
          <w:rFonts w:hint="eastAsia"/>
        </w:rPr>
        <w:t>保存场景MOD（覆盖保存）</w:t>
      </w:r>
      <w:bookmarkEnd w:id="18"/>
    </w:p>
    <w:p w:rsidR="00827605" w:rsidRPr="00083749" w:rsidRDefault="00827605" w:rsidP="00827605">
      <w:pPr>
        <w:pStyle w:val="3"/>
      </w:pPr>
      <w:bookmarkStart w:id="19" w:name="_Toc404191636"/>
      <w:r>
        <w:rPr>
          <w:rFonts w:hint="eastAsia"/>
        </w:rPr>
        <w:t>客户端请求</w:t>
      </w:r>
      <w:bookmarkEnd w:id="19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"us_id":&lt;uuid&gt;,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0" w:name="_Toc404191637"/>
      <w:r>
        <w:rPr>
          <w:rFonts w:hint="eastAsia"/>
        </w:rPr>
        <w:t>服务器响应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1" w:name="_Toc404191638"/>
      <w:r>
        <w:rPr>
          <w:rFonts w:hint="eastAsia"/>
        </w:rPr>
        <w:lastRenderedPageBreak/>
        <w:t>保存场景MOD（另存为）</w:t>
      </w:r>
      <w:bookmarkEnd w:id="21"/>
    </w:p>
    <w:p w:rsidR="00827605" w:rsidRPr="00083749" w:rsidRDefault="00827605" w:rsidP="00827605">
      <w:pPr>
        <w:pStyle w:val="3"/>
      </w:pPr>
      <w:bookmarkStart w:id="22" w:name="_Toc404191639"/>
      <w:r>
        <w:rPr>
          <w:rFonts w:hint="eastAsia"/>
        </w:rPr>
        <w:t>客户端请求</w:t>
      </w:r>
      <w:bookmarkEnd w:id="22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"orig_us_id":&lt;uuid&gt;,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"new_name":&lt;string&gt;,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*"tag":[&lt;string&gt;],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*"thumb":&lt;base64&gt;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3" w:name="_Toc404191640"/>
      <w:r>
        <w:rPr>
          <w:rFonts w:hint="eastAsia"/>
        </w:rPr>
        <w:t>服务器响应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  <w:bookmarkStart w:id="24" w:name="_GoBack"/>
      <w:bookmarkEnd w:id="24"/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"us_id":&lt;uuid&gt;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"status":&lt;string&gt;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"search":&lt;string&gt;,</w:t>
      </w:r>
      <w:r w:rsidR="00BB6741">
        <w:rPr>
          <w:rFonts w:ascii="Consolas" w:hAnsi="Consolas" w:cs="Consolas" w:hint="eastAsia"/>
          <w:shd w:val="pct15" w:color="auto" w:fill="FFFFFF"/>
        </w:rPr>
        <w:t xml:space="preserve">    //</w:t>
      </w:r>
      <w:r w:rsidR="00BB6741">
        <w:rPr>
          <w:rFonts w:ascii="Consolas" w:hAnsi="Consolas" w:cs="Consolas" w:hint="eastAsia"/>
          <w:shd w:val="pct15" w:color="auto" w:fill="FFFFFF"/>
        </w:rPr>
        <w:t>这边要加上一个</w:t>
      </w:r>
      <w:r w:rsidR="00BB6741">
        <w:rPr>
          <w:rFonts w:ascii="Consolas" w:hAnsi="Consolas" w:cs="Consolas" w:hint="eastAsia"/>
          <w:shd w:val="pct15" w:color="auto" w:fill="FFFFFF"/>
        </w:rPr>
        <w:t>id</w:t>
      </w:r>
      <w:r w:rsidR="00BB6741">
        <w:rPr>
          <w:rFonts w:ascii="Consolas" w:hAnsi="Consolas" w:cs="Consolas" w:hint="eastAsia"/>
          <w:shd w:val="pct15" w:color="auto" w:fill="FFFFFF"/>
        </w:rPr>
        <w:t>吧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"tag":[&lt;string&gt;],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"page_now":&lt;number&gt;,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*"sort_by":&lt;string&gt;,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*"order":&lt;string&gt;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  <w:r w:rsidR="00FC3A5D">
        <w:rPr>
          <w:rFonts w:ascii="Consolas" w:hAnsi="Consolas" w:cs="Consolas" w:hint="eastAsia"/>
          <w:shd w:val="pct15" w:color="auto" w:fill="FFFFFF"/>
        </w:rPr>
        <w:t xml:space="preserve">   //</w:t>
      </w:r>
      <w:r w:rsidR="00FC3A5D">
        <w:rPr>
          <w:rFonts w:ascii="Consolas" w:hAnsi="Consolas" w:cs="Consolas" w:hint="eastAsia"/>
          <w:shd w:val="pct15" w:color="auto" w:fill="FFFFFF"/>
        </w:rPr>
        <w:t>这是什么东西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"b_id":&lt;uuid&gt;,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"desc":&lt;string&gt;,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"mod_date":&lt;date&gt;,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"page_all":&lt;number&gt;,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"page_now":&lt;number&gt;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</w:p>
    <w:p w:rsidR="00083749" w:rsidRPr="00083749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"email":&lt;string&gt;,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"pwd":&lt;string&gt;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"status":&lt;string&gt;,</w:t>
      </w:r>
      <w:r w:rsidR="00C52DB9">
        <w:rPr>
          <w:rFonts w:ascii="Consolas" w:hAnsi="Consolas" w:cs="Consolas" w:hint="eastAsia"/>
          <w:shd w:val="pct15" w:color="auto" w:fill="FFFFFF"/>
        </w:rPr>
        <w:t xml:space="preserve">     //</w:t>
      </w:r>
      <w:r w:rsidR="00C52DB9">
        <w:rPr>
          <w:rFonts w:ascii="Consolas" w:hAnsi="Consolas" w:cs="Consolas" w:hint="eastAsia"/>
          <w:shd w:val="pct15" w:color="auto" w:fill="FFFFFF"/>
        </w:rPr>
        <w:t>这是什么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"u_id":&lt;uuid&gt;,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"name":&lt;string&gt;,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"avatar":&lt;base64&gt;</w:t>
      </w:r>
      <w:r w:rsidR="00C52DB9">
        <w:rPr>
          <w:rFonts w:ascii="Consolas" w:hAnsi="Consolas" w:cs="Consolas" w:hint="eastAsia"/>
          <w:shd w:val="pct15" w:color="auto" w:fill="FFFFFF"/>
        </w:rPr>
        <w:t xml:space="preserve">        //</w:t>
      </w:r>
      <w:r w:rsidR="00C52DB9">
        <w:rPr>
          <w:rFonts w:ascii="Consolas" w:hAnsi="Consolas" w:cs="Consolas" w:hint="eastAsia"/>
          <w:shd w:val="pct15" w:color="auto" w:fill="FFFFFF"/>
        </w:rPr>
        <w:t>这是什么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r w:rsidR="008A6E1C" w:rsidRPr="00D252A6">
        <w:rPr>
          <w:rFonts w:ascii="Consolas" w:hAnsi="Consolas" w:cs="Consolas"/>
          <w:shd w:val="pct15" w:color="auto" w:fill="FFFFFF"/>
        </w:rPr>
        <w:t>s_id":&lt;uuid&gt;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lastRenderedPageBreak/>
        <w:tab/>
        <w:t>"status":&lt;string&gt;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 w:rsidSect="00D31C4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077" w:rsidRDefault="00205077">
      <w:r>
        <w:separator/>
      </w:r>
    </w:p>
  </w:endnote>
  <w:endnote w:type="continuationSeparator" w:id="1">
    <w:p w:rsidR="00205077" w:rsidRDefault="00205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83C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3CD1" w:rsidRDefault="00283CD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B03C6D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B03C6D">
            <w:rPr>
              <w:rStyle w:val="a8"/>
              <w:rFonts w:ascii="Times New Roman"/>
              <w:noProof/>
            </w:rPr>
            <w:fldChar w:fldCharType="separate"/>
          </w:r>
          <w:r w:rsidR="00C13792">
            <w:rPr>
              <w:rStyle w:val="a8"/>
              <w:rFonts w:ascii="Times New Roman"/>
              <w:noProof/>
            </w:rPr>
            <w:t>6</w:t>
          </w:r>
          <w:r w:rsidR="00B03C6D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C13792" w:rsidRPr="00C13792">
              <w:rPr>
                <w:rStyle w:val="a8"/>
                <w:noProof/>
              </w:rPr>
              <w:t>9</w:t>
            </w:r>
          </w:fldSimple>
        </w:p>
      </w:tc>
    </w:tr>
  </w:tbl>
  <w:p w:rsidR="00283CD1" w:rsidRDefault="00283CD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077" w:rsidRDefault="00205077">
      <w:r>
        <w:separator/>
      </w:r>
    </w:p>
  </w:footnote>
  <w:footnote w:type="continuationSeparator" w:id="1">
    <w:p w:rsidR="00205077" w:rsidRDefault="002050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CD1" w:rsidRDefault="00283CD1">
    <w:pPr>
      <w:rPr>
        <w:sz w:val="24"/>
      </w:rPr>
    </w:pPr>
  </w:p>
  <w:p w:rsidR="00283CD1" w:rsidRDefault="00283CD1">
    <w:pPr>
      <w:pBdr>
        <w:top w:val="single" w:sz="6" w:space="1" w:color="auto"/>
      </w:pBdr>
      <w:rPr>
        <w:sz w:val="24"/>
      </w:rPr>
    </w:pPr>
  </w:p>
  <w:p w:rsidR="00283CD1" w:rsidRDefault="00283CD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283CD1" w:rsidRDefault="00283CD1">
    <w:pPr>
      <w:pBdr>
        <w:bottom w:val="single" w:sz="6" w:space="1" w:color="auto"/>
      </w:pBdr>
      <w:jc w:val="right"/>
      <w:rPr>
        <w:sz w:val="24"/>
      </w:rPr>
    </w:pPr>
  </w:p>
  <w:p w:rsidR="00283CD1" w:rsidRDefault="00283CD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83CD1">
      <w:tc>
        <w:tcPr>
          <w:tcW w:w="6379" w:type="dxa"/>
        </w:tcPr>
        <w:p w:rsidR="00283CD1" w:rsidRDefault="00283CD1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283CD1" w:rsidRDefault="00283CD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283CD1">
      <w:tc>
        <w:tcPr>
          <w:tcW w:w="6379" w:type="dxa"/>
        </w:tcPr>
        <w:p w:rsidR="00283CD1" w:rsidRDefault="00B03C6D">
          <w:fldSimple w:instr=" TITLE  \* MERGEFORMAT ">
            <w:r w:rsidR="00283CD1">
              <w:rPr>
                <w:rFonts w:ascii="Times New Roman" w:hint="eastAsia"/>
              </w:rPr>
              <w:t>软件开发计划</w:t>
            </w:r>
          </w:fldSimple>
        </w:p>
      </w:tc>
      <w:tc>
        <w:tcPr>
          <w:tcW w:w="3179" w:type="dxa"/>
        </w:tcPr>
        <w:p w:rsidR="00283CD1" w:rsidRDefault="00283CD1" w:rsidP="002B2F39"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283CD1">
      <w:tc>
        <w:tcPr>
          <w:tcW w:w="9558" w:type="dxa"/>
          <w:gridSpan w:val="2"/>
        </w:tcPr>
        <w:p w:rsidR="00283CD1" w:rsidRDefault="00283CD1">
          <w:r>
            <w:rPr>
              <w:rFonts w:ascii="Times New Roman"/>
              <w:noProof/>
            </w:rPr>
            <w:t>&lt;document identifier&gt;</w:t>
          </w:r>
        </w:p>
      </w:tc>
    </w:tr>
  </w:tbl>
  <w:p w:rsidR="00283CD1" w:rsidRDefault="00283CD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62871"/>
    <w:rsid w:val="00010383"/>
    <w:rsid w:val="0001269F"/>
    <w:rsid w:val="000258BA"/>
    <w:rsid w:val="00030A92"/>
    <w:rsid w:val="00046E20"/>
    <w:rsid w:val="000608FF"/>
    <w:rsid w:val="00083749"/>
    <w:rsid w:val="00092EE4"/>
    <w:rsid w:val="000B1C0F"/>
    <w:rsid w:val="000D3574"/>
    <w:rsid w:val="000D6E4F"/>
    <w:rsid w:val="00101FE4"/>
    <w:rsid w:val="00107E22"/>
    <w:rsid w:val="001335F3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205077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A6803"/>
    <w:rsid w:val="007C14A9"/>
    <w:rsid w:val="007D5BCF"/>
    <w:rsid w:val="007E3A82"/>
    <w:rsid w:val="007E7D26"/>
    <w:rsid w:val="007F0D61"/>
    <w:rsid w:val="0080346B"/>
    <w:rsid w:val="00804799"/>
    <w:rsid w:val="008179F8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D28B9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03C6D"/>
    <w:rsid w:val="00B15C23"/>
    <w:rsid w:val="00B17365"/>
    <w:rsid w:val="00B26525"/>
    <w:rsid w:val="00B473CF"/>
    <w:rsid w:val="00B64AFB"/>
    <w:rsid w:val="00B86538"/>
    <w:rsid w:val="00BB6741"/>
    <w:rsid w:val="00BC768D"/>
    <w:rsid w:val="00C057C0"/>
    <w:rsid w:val="00C13792"/>
    <w:rsid w:val="00C162C8"/>
    <w:rsid w:val="00C46CA9"/>
    <w:rsid w:val="00C52DB9"/>
    <w:rsid w:val="00C62871"/>
    <w:rsid w:val="00C62A1B"/>
    <w:rsid w:val="00CB0569"/>
    <w:rsid w:val="00CC20F7"/>
    <w:rsid w:val="00CC7B11"/>
    <w:rsid w:val="00CF370B"/>
    <w:rsid w:val="00D252A6"/>
    <w:rsid w:val="00D31C4E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7EBC"/>
    <w:rsid w:val="00EA52E1"/>
    <w:rsid w:val="00EB0E9C"/>
    <w:rsid w:val="00EC7E64"/>
    <w:rsid w:val="00ED2C24"/>
    <w:rsid w:val="00F06E14"/>
    <w:rsid w:val="00F307ED"/>
    <w:rsid w:val="00F317B9"/>
    <w:rsid w:val="00F47ACD"/>
    <w:rsid w:val="00F658D3"/>
    <w:rsid w:val="00F735BE"/>
    <w:rsid w:val="00F92527"/>
    <w:rsid w:val="00FC14CF"/>
    <w:rsid w:val="00FC3A5D"/>
    <w:rsid w:val="00FD1081"/>
    <w:rsid w:val="00FE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D31C4E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D31C4E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rsid w:val="00D31C4E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31C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31C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31C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D31C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D31C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D31C4E"/>
    <w:pPr>
      <w:ind w:left="900" w:hanging="900"/>
    </w:pPr>
  </w:style>
  <w:style w:type="paragraph" w:customStyle="1" w:styleId="Paragraph2">
    <w:name w:val="Paragraph2"/>
    <w:basedOn w:val="a"/>
    <w:rsid w:val="00D31C4E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D31C4E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D31C4E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D31C4E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D31C4E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D31C4E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D31C4E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D31C4E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D31C4E"/>
  </w:style>
  <w:style w:type="paragraph" w:customStyle="1" w:styleId="Tabletext">
    <w:name w:val="Tabletext"/>
    <w:basedOn w:val="a"/>
    <w:rsid w:val="00D31C4E"/>
    <w:pPr>
      <w:keepLines/>
      <w:spacing w:after="120"/>
    </w:pPr>
  </w:style>
  <w:style w:type="paragraph" w:styleId="a9">
    <w:name w:val="Body Text"/>
    <w:basedOn w:val="a"/>
    <w:rsid w:val="00D31C4E"/>
    <w:pPr>
      <w:keepLines/>
      <w:spacing w:after="120"/>
      <w:ind w:left="720"/>
    </w:pPr>
  </w:style>
  <w:style w:type="paragraph" w:customStyle="1" w:styleId="Blockquote">
    <w:name w:val="Blockquote"/>
    <w:basedOn w:val="a"/>
    <w:rsid w:val="00D31C4E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rsid w:val="00D31C4E"/>
    <w:pPr>
      <w:ind w:left="720" w:hanging="432"/>
    </w:pPr>
  </w:style>
  <w:style w:type="paragraph" w:customStyle="1" w:styleId="Bullet2">
    <w:name w:val="Bullet2"/>
    <w:basedOn w:val="a"/>
    <w:rsid w:val="00D31C4E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D31C4E"/>
    <w:pPr>
      <w:shd w:val="clear" w:color="auto" w:fill="000080"/>
    </w:pPr>
  </w:style>
  <w:style w:type="character" w:styleId="ab">
    <w:name w:val="footnote reference"/>
    <w:basedOn w:val="a0"/>
    <w:semiHidden/>
    <w:rsid w:val="00D31C4E"/>
    <w:rPr>
      <w:sz w:val="20"/>
      <w:vertAlign w:val="superscript"/>
    </w:rPr>
  </w:style>
  <w:style w:type="paragraph" w:styleId="ac">
    <w:name w:val="footnote text"/>
    <w:basedOn w:val="a"/>
    <w:semiHidden/>
    <w:rsid w:val="00D31C4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D31C4E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D31C4E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31C4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31C4E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D31C4E"/>
    <w:pPr>
      <w:ind w:left="600"/>
    </w:pPr>
  </w:style>
  <w:style w:type="paragraph" w:styleId="50">
    <w:name w:val="toc 5"/>
    <w:basedOn w:val="a"/>
    <w:next w:val="a"/>
    <w:autoRedefine/>
    <w:semiHidden/>
    <w:rsid w:val="00D31C4E"/>
    <w:pPr>
      <w:ind w:left="800"/>
    </w:pPr>
  </w:style>
  <w:style w:type="paragraph" w:styleId="60">
    <w:name w:val="toc 6"/>
    <w:basedOn w:val="a"/>
    <w:next w:val="a"/>
    <w:autoRedefine/>
    <w:semiHidden/>
    <w:rsid w:val="00D31C4E"/>
    <w:pPr>
      <w:ind w:left="1000"/>
    </w:pPr>
  </w:style>
  <w:style w:type="paragraph" w:styleId="70">
    <w:name w:val="toc 7"/>
    <w:basedOn w:val="a"/>
    <w:next w:val="a"/>
    <w:autoRedefine/>
    <w:semiHidden/>
    <w:rsid w:val="00D31C4E"/>
    <w:pPr>
      <w:ind w:left="1200"/>
    </w:pPr>
  </w:style>
  <w:style w:type="paragraph" w:styleId="80">
    <w:name w:val="toc 8"/>
    <w:basedOn w:val="a"/>
    <w:next w:val="a"/>
    <w:autoRedefine/>
    <w:semiHidden/>
    <w:rsid w:val="00D31C4E"/>
    <w:pPr>
      <w:ind w:left="1400"/>
    </w:pPr>
  </w:style>
  <w:style w:type="paragraph" w:styleId="90">
    <w:name w:val="toc 9"/>
    <w:basedOn w:val="a"/>
    <w:next w:val="a"/>
    <w:autoRedefine/>
    <w:semiHidden/>
    <w:rsid w:val="00D31C4E"/>
    <w:pPr>
      <w:ind w:left="1600"/>
    </w:pPr>
  </w:style>
  <w:style w:type="paragraph" w:styleId="ad">
    <w:name w:val="Body Text Indent"/>
    <w:basedOn w:val="a"/>
    <w:rsid w:val="00D31C4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31C4E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D31C4E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rsid w:val="00D31C4E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sid w:val="00D31C4E"/>
    <w:rPr>
      <w:color w:val="0000FF"/>
      <w:u w:val="single"/>
    </w:rPr>
  </w:style>
  <w:style w:type="character" w:customStyle="1" w:styleId="tw4winMark">
    <w:name w:val="tw4winMark"/>
    <w:rsid w:val="00D31C4E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D31C4E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D31C4E"/>
    <w:rPr>
      <w:color w:val="0000FF"/>
    </w:rPr>
  </w:style>
  <w:style w:type="character" w:customStyle="1" w:styleId="tw4winPopup">
    <w:name w:val="tw4winPopup"/>
    <w:rsid w:val="00D31C4E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D31C4E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D31C4E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D31C4E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  <w:style w:type="paragraph" w:styleId="af2">
    <w:name w:val="Balloon Text"/>
    <w:basedOn w:val="a"/>
    <w:link w:val="Char"/>
    <w:semiHidden/>
    <w:unhideWhenUsed/>
    <w:rsid w:val="00C52DB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semiHidden/>
    <w:rsid w:val="00C52DB9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3EFC-06A1-4621-9644-10F8543D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1243</TotalTime>
  <Pages>1</Pages>
  <Words>860</Words>
  <Characters>4907</Characters>
  <Application>Microsoft Office Word</Application>
  <DocSecurity>0</DocSecurity>
  <Lines>40</Lines>
  <Paragraphs>11</Paragraphs>
  <ScaleCrop>false</ScaleCrop>
  <Company>&lt;公司名称&gt;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lenovo</cp:lastModifiedBy>
  <cp:revision>153</cp:revision>
  <dcterms:created xsi:type="dcterms:W3CDTF">2013-11-13T00:44:00Z</dcterms:created>
  <dcterms:modified xsi:type="dcterms:W3CDTF">2014-12-03T11:02:00Z</dcterms:modified>
</cp:coreProperties>
</file>