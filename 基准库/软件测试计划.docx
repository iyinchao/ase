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EB8" w:rsidRPr="00FF3116" w:rsidRDefault="006A6860">
      <w:pPr>
        <w:pStyle w:val="Projec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A224F7" w:rsidRPr="00FF3116">
        <w:rPr>
          <w:rFonts w:ascii="Arial" w:hAnsi="Arial" w:hint="eastAsia"/>
        </w:rPr>
        <w:t>&lt;</w:t>
      </w:r>
      <w:r w:rsidR="007F238C" w:rsidRPr="00FF3116">
        <w:rPr>
          <w:rFonts w:ascii="Arial" w:hAnsi="Arial" w:hint="eastAsia"/>
        </w:rPr>
        <w:t>美家秀秀</w:t>
      </w:r>
      <w:r w:rsidR="00A224F7" w:rsidRPr="00FF3116">
        <w:rPr>
          <w:rFonts w:ascii="Arial" w:hAnsi="Arial" w:hint="eastAsia"/>
        </w:rPr>
        <w:t>&gt;</w:t>
      </w:r>
      <w:r>
        <w:rPr>
          <w:rFonts w:ascii="Arial" w:hAnsi="Arial"/>
        </w:rPr>
        <w:fldChar w:fldCharType="end"/>
      </w:r>
    </w:p>
    <w:p w:rsidR="00D90EB8" w:rsidRPr="00FF3116" w:rsidRDefault="004E2B97">
      <w:pPr>
        <w:pStyle w:val="a4"/>
        <w:jc w:val="right"/>
      </w:pPr>
      <w:r>
        <w:rPr>
          <w:rFonts w:hint="eastAsia"/>
        </w:rPr>
        <w:t>软件</w:t>
      </w:r>
      <w:r w:rsidR="006A6860">
        <w:fldChar w:fldCharType="begin"/>
      </w:r>
      <w:r w:rsidR="006A6860">
        <w:instrText xml:space="preserve"> TITLE  \* MERGEFORMAT </w:instrText>
      </w:r>
      <w:r w:rsidR="006A6860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6A6860">
        <w:rPr>
          <w:rFonts w:ascii="Arial" w:hAnsi="Arial"/>
        </w:rPr>
        <w:fldChar w:fldCharType="end"/>
      </w:r>
    </w:p>
    <w:p w:rsidR="00D90EB8" w:rsidRPr="00FF3116" w:rsidRDefault="00D90EB8"/>
    <w:p w:rsidR="00D90EB8" w:rsidRPr="00FF3116" w:rsidRDefault="00D90EB8">
      <w:pPr>
        <w:pStyle w:val="a4"/>
        <w:jc w:val="right"/>
        <w:rPr>
          <w:sz w:val="28"/>
        </w:rPr>
      </w:pPr>
      <w:r w:rsidRPr="00FF3116">
        <w:rPr>
          <w:rFonts w:hint="eastAsia"/>
          <w:sz w:val="28"/>
        </w:rPr>
        <w:t>版本</w:t>
      </w:r>
      <w:r w:rsidRPr="00FF3116">
        <w:rPr>
          <w:rFonts w:ascii="Arial" w:hAnsi="Arial"/>
          <w:sz w:val="28"/>
        </w:rPr>
        <w:t>&lt;</w:t>
      </w:r>
      <w:r w:rsidR="002F2309">
        <w:rPr>
          <w:rFonts w:ascii="Arial" w:hAnsi="Arial"/>
          <w:sz w:val="28"/>
        </w:rPr>
        <w:t>3</w:t>
      </w:r>
      <w:r w:rsidRPr="00FF3116">
        <w:rPr>
          <w:rFonts w:ascii="Arial" w:hAnsi="Arial"/>
          <w:sz w:val="28"/>
        </w:rPr>
        <w:t>.0&gt;</w:t>
      </w:r>
    </w:p>
    <w:p w:rsidR="00D90EB8" w:rsidRPr="00FF3116" w:rsidRDefault="00D90EB8">
      <w:pPr>
        <w:pStyle w:val="a4"/>
        <w:rPr>
          <w:sz w:val="28"/>
        </w:rPr>
      </w:pPr>
    </w:p>
    <w:p w:rsidR="00D90EB8" w:rsidRPr="00FF3116" w:rsidRDefault="00D90EB8">
      <w:pPr>
        <w:jc w:val="right"/>
      </w:pPr>
    </w:p>
    <w:p w:rsidR="00D90EB8" w:rsidRPr="00FF3116" w:rsidRDefault="00D90EB8" w:rsidP="0000046A">
      <w:pPr>
        <w:pStyle w:val="InfoBlue"/>
        <w:sectPr w:rsidR="00D90EB8" w:rsidRPr="00FF3116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D90EB8" w:rsidRPr="00FF3116" w:rsidRDefault="00D90EB8">
      <w:pPr>
        <w:pStyle w:val="a4"/>
      </w:pPr>
      <w:r w:rsidRPr="00FF3116"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  <w:jc w:val="center"/>
              <w:rPr>
                <w:b/>
              </w:rPr>
            </w:pPr>
            <w:r w:rsidRPr="00FF3116">
              <w:rPr>
                <w:rFonts w:hint="eastAsia"/>
                <w:b/>
              </w:rPr>
              <w:t>作者</w:t>
            </w:r>
          </w:p>
        </w:tc>
      </w:tr>
      <w:tr w:rsidR="00D90EB8" w:rsidRPr="00FF3116"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0B2FA7" w:rsidRPr="00FF3116">
              <w:rPr>
                <w:rFonts w:hint="eastAsia"/>
              </w:rPr>
              <w:t>05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="000B2FA7"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D90EB8" w:rsidRPr="00FF3116" w:rsidRDefault="000B2FA7">
            <w:pPr>
              <w:pStyle w:val="Tabletext"/>
            </w:pPr>
            <w:r w:rsidRPr="00FF3116">
              <w:t>&lt;1.0</w:t>
            </w:r>
            <w:r w:rsidR="00D90EB8" w:rsidRPr="00FF3116">
              <w:t>&gt;</w:t>
            </w:r>
          </w:p>
        </w:tc>
        <w:tc>
          <w:tcPr>
            <w:tcW w:w="3744" w:type="dxa"/>
          </w:tcPr>
          <w:p w:rsidR="00D90EB8" w:rsidRPr="00FF3116" w:rsidRDefault="00D90EB8" w:rsidP="007C5AF0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7C5AF0" w:rsidRPr="00FF3116">
              <w:rPr>
                <w:rFonts w:hint="eastAsia"/>
              </w:rPr>
              <w:t>撰写测试</w:t>
            </w:r>
            <w:r w:rsidR="007C5AF0"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D90EB8" w:rsidRPr="00FF3116" w:rsidRDefault="00D90EB8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1D32DA"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704FF5" w:rsidRPr="00FF3116"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>
              <w:rPr>
                <w:rFonts w:hint="eastAsia"/>
              </w:rPr>
              <w:t>06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704FF5" w:rsidRPr="00FF3116" w:rsidRDefault="00704FF5" w:rsidP="00F501A8">
            <w:pPr>
              <w:pStyle w:val="Tabletext"/>
            </w:pPr>
            <w:r w:rsidRPr="00FF3116">
              <w:t>&lt;</w:t>
            </w:r>
            <w:r w:rsidR="00F501A8">
              <w:t>1</w:t>
            </w:r>
            <w:r w:rsidRPr="00FF3116">
              <w:t>.</w:t>
            </w:r>
            <w:r w:rsidR="00F501A8">
              <w:t>1</w:t>
            </w:r>
            <w:r w:rsidRPr="00FF3116">
              <w:t>&gt;</w:t>
            </w:r>
          </w:p>
        </w:tc>
        <w:tc>
          <w:tcPr>
            <w:tcW w:w="3744" w:type="dxa"/>
          </w:tcPr>
          <w:p w:rsidR="00704FF5" w:rsidRPr="00FF3116" w:rsidRDefault="00704FF5" w:rsidP="00437106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="00437106">
              <w:rPr>
                <w:rFonts w:hint="eastAsia"/>
              </w:rPr>
              <w:t>修改、</w:t>
            </w:r>
            <w:r w:rsidR="00437106">
              <w:t>定稿</w:t>
            </w:r>
            <w:r w:rsidRPr="00FF3116">
              <w:rPr>
                <w:rFonts w:hint="eastAsia"/>
              </w:rPr>
              <w:t>测试</w:t>
            </w:r>
            <w:r w:rsidRPr="00FF3116">
              <w:t>计划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2304" w:type="dxa"/>
          </w:tcPr>
          <w:p w:rsidR="00704FF5" w:rsidRPr="00FF3116" w:rsidRDefault="00704FF5" w:rsidP="00704FF5">
            <w:pPr>
              <w:pStyle w:val="Tabletext"/>
            </w:pPr>
            <w:r w:rsidRPr="00FF3116">
              <w:rPr>
                <w:rFonts w:ascii="Times New Roman"/>
              </w:rPr>
              <w:t>&lt;</w:t>
            </w:r>
            <w:r w:rsidRPr="00FF3116">
              <w:rPr>
                <w:rFonts w:hint="eastAsia"/>
              </w:rPr>
              <w:t>杨成</w:t>
            </w:r>
            <w:r w:rsidRPr="00FF3116">
              <w:rPr>
                <w:rFonts w:ascii="Times New Roman"/>
              </w:rPr>
              <w:t>&gt;</w:t>
            </w:r>
          </w:p>
        </w:tc>
      </w:tr>
      <w:tr w:rsidR="00475A35" w:rsidRPr="00FF3116">
        <w:tc>
          <w:tcPr>
            <w:tcW w:w="2304" w:type="dxa"/>
          </w:tcPr>
          <w:p w:rsidR="00475A35" w:rsidRDefault="00764E80" w:rsidP="00062137">
            <w:pPr>
              <w:pStyle w:val="Tabletext"/>
              <w:rPr>
                <w:rFonts w:ascii="华文中宋" w:eastAsia="华文中宋" w:hAnsi="华文中宋"/>
              </w:rPr>
            </w:pPr>
            <w:r w:rsidRPr="00FF3116">
              <w:rPr>
                <w:rFonts w:ascii="Times New Roman"/>
              </w:rPr>
              <w:t>&lt;</w:t>
            </w:r>
            <w:r>
              <w:t>13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475A35" w:rsidRDefault="00475A35" w:rsidP="00475A35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2.0</w:t>
            </w:r>
          </w:p>
        </w:tc>
        <w:tc>
          <w:tcPr>
            <w:tcW w:w="3744" w:type="dxa"/>
          </w:tcPr>
          <w:p w:rsidR="00475A35" w:rsidRDefault="00475A35" w:rsidP="00C86311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根据中期答辩结果，</w:t>
            </w:r>
            <w:r w:rsidR="00C86311">
              <w:rPr>
                <w:rFonts w:ascii="华文中宋" w:eastAsia="华文中宋" w:hAnsi="华文中宋" w:hint="eastAsia"/>
              </w:rPr>
              <w:t>细化</w:t>
            </w:r>
            <w:r w:rsidR="00C86311">
              <w:rPr>
                <w:rFonts w:ascii="华文中宋" w:eastAsia="华文中宋" w:hAnsi="华文中宋"/>
              </w:rPr>
              <w:t>测试计划</w:t>
            </w:r>
          </w:p>
        </w:tc>
        <w:tc>
          <w:tcPr>
            <w:tcW w:w="2304" w:type="dxa"/>
          </w:tcPr>
          <w:p w:rsidR="00475A35" w:rsidRDefault="00475A35" w:rsidP="00475A35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杨成</w:t>
            </w:r>
          </w:p>
        </w:tc>
      </w:tr>
      <w:tr w:rsidR="00AB5019" w:rsidRPr="00FF3116">
        <w:tc>
          <w:tcPr>
            <w:tcW w:w="2304" w:type="dxa"/>
          </w:tcPr>
          <w:p w:rsidR="00AB5019" w:rsidRDefault="00AB5019" w:rsidP="00AB5019">
            <w:pPr>
              <w:pStyle w:val="Tabletext"/>
              <w:rPr>
                <w:rFonts w:ascii="华文中宋" w:eastAsia="华文中宋" w:hAnsi="华文中宋"/>
              </w:rPr>
            </w:pPr>
            <w:r w:rsidRPr="00FF3116">
              <w:rPr>
                <w:rFonts w:ascii="Times New Roman"/>
              </w:rPr>
              <w:t>&lt;</w:t>
            </w:r>
            <w:r w:rsidR="007C3C59">
              <w:t>19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12</w:t>
            </w:r>
            <w:r w:rsidRPr="00FF3116">
              <w:rPr>
                <w:rFonts w:ascii="Times New Roman"/>
              </w:rPr>
              <w:t>/</w:t>
            </w:r>
            <w:r w:rsidRPr="00FF3116">
              <w:rPr>
                <w:rFonts w:hint="eastAsia"/>
              </w:rPr>
              <w:t>2014</w:t>
            </w:r>
            <w:r w:rsidRPr="00FF3116">
              <w:rPr>
                <w:rFonts w:ascii="Times New Roman"/>
              </w:rPr>
              <w:t>&gt;</w:t>
            </w:r>
          </w:p>
        </w:tc>
        <w:tc>
          <w:tcPr>
            <w:tcW w:w="1152" w:type="dxa"/>
          </w:tcPr>
          <w:p w:rsidR="00AB5019" w:rsidRDefault="00FC67D0" w:rsidP="00AB5019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3</w:t>
            </w:r>
            <w:r w:rsidR="00AB5019">
              <w:rPr>
                <w:rFonts w:ascii="华文中宋" w:eastAsia="华文中宋" w:hAnsi="华文中宋" w:hint="eastAsia"/>
              </w:rPr>
              <w:t>.</w:t>
            </w:r>
            <w:r>
              <w:rPr>
                <w:rFonts w:ascii="华文中宋" w:eastAsia="华文中宋" w:hAnsi="华文中宋" w:hint="eastAsia"/>
              </w:rPr>
              <w:t>0</w:t>
            </w:r>
          </w:p>
        </w:tc>
        <w:tc>
          <w:tcPr>
            <w:tcW w:w="3744" w:type="dxa"/>
          </w:tcPr>
          <w:p w:rsidR="00AB5019" w:rsidRDefault="00AB5019" w:rsidP="00037E8E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根据</w:t>
            </w:r>
            <w:r w:rsidR="00037E8E">
              <w:rPr>
                <w:rFonts w:ascii="华文中宋" w:eastAsia="华文中宋" w:hAnsi="华文中宋" w:hint="eastAsia"/>
              </w:rPr>
              <w:t>变更请求</w:t>
            </w:r>
            <w:r w:rsidR="00037E8E">
              <w:rPr>
                <w:rFonts w:ascii="华文中宋" w:eastAsia="华文中宋" w:hAnsi="华文中宋"/>
              </w:rPr>
              <w:t>表</w:t>
            </w:r>
            <w:r>
              <w:rPr>
                <w:rFonts w:ascii="华文中宋" w:eastAsia="华文中宋" w:hAnsi="华文中宋" w:hint="eastAsia"/>
              </w:rPr>
              <w:t>，</w:t>
            </w:r>
            <w:r w:rsidR="001108E4">
              <w:rPr>
                <w:rFonts w:ascii="华文中宋" w:eastAsia="华文中宋" w:hAnsi="华文中宋" w:hint="eastAsia"/>
              </w:rPr>
              <w:t>更改</w:t>
            </w:r>
            <w:r>
              <w:rPr>
                <w:rFonts w:ascii="华文中宋" w:eastAsia="华文中宋" w:hAnsi="华文中宋"/>
              </w:rPr>
              <w:t>测试计划</w:t>
            </w:r>
          </w:p>
        </w:tc>
        <w:tc>
          <w:tcPr>
            <w:tcW w:w="2304" w:type="dxa"/>
          </w:tcPr>
          <w:p w:rsidR="00AB5019" w:rsidRDefault="00AB5019" w:rsidP="00AB5019">
            <w:pPr>
              <w:pStyle w:val="Tabletext"/>
              <w:rPr>
                <w:rFonts w:ascii="华文中宋" w:eastAsia="华文中宋" w:hAnsi="华文中宋"/>
              </w:rPr>
            </w:pPr>
            <w:r>
              <w:rPr>
                <w:rFonts w:ascii="华文中宋" w:eastAsia="华文中宋" w:hAnsi="华文中宋" w:hint="eastAsia"/>
              </w:rPr>
              <w:t>杨成</w:t>
            </w:r>
          </w:p>
        </w:tc>
      </w:tr>
    </w:tbl>
    <w:p w:rsidR="00D90EB8" w:rsidRPr="00FF3116" w:rsidRDefault="00D90EB8"/>
    <w:p w:rsidR="00D90EB8" w:rsidRPr="00FF3116" w:rsidRDefault="00D90EB8">
      <w:pPr>
        <w:pStyle w:val="a4"/>
      </w:pPr>
      <w:r w:rsidRPr="00FF3116">
        <w:br w:type="page"/>
      </w:r>
      <w:r w:rsidRPr="00FF3116">
        <w:rPr>
          <w:rFonts w:hint="eastAsia"/>
        </w:rPr>
        <w:lastRenderedPageBreak/>
        <w:t>目录</w:t>
      </w:r>
    </w:p>
    <w:p w:rsidR="00DC5843" w:rsidRDefault="005F5CA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FF3116">
        <w:rPr>
          <w:rFonts w:ascii="Times New Roman"/>
        </w:rPr>
        <w:fldChar w:fldCharType="begin"/>
      </w:r>
      <w:r w:rsidR="00D90EB8" w:rsidRPr="00FF3116">
        <w:rPr>
          <w:rFonts w:ascii="Times New Roman"/>
        </w:rPr>
        <w:instrText xml:space="preserve"> TOC \o "1-3" </w:instrText>
      </w:r>
      <w:r w:rsidRPr="00FF3116">
        <w:rPr>
          <w:rFonts w:ascii="Times New Roman"/>
        </w:rPr>
        <w:fldChar w:fldCharType="separate"/>
      </w:r>
      <w:r w:rsidR="00DC5843">
        <w:rPr>
          <w:noProof/>
        </w:rPr>
        <w:t>1.</w:t>
      </w:r>
      <w:r w:rsidR="00DC5843"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="00DC5843">
        <w:rPr>
          <w:rFonts w:hint="eastAsia"/>
          <w:noProof/>
        </w:rPr>
        <w:t>简介</w:t>
      </w:r>
      <w:r w:rsidR="00DC5843">
        <w:rPr>
          <w:noProof/>
        </w:rPr>
        <w:tab/>
      </w:r>
      <w:r>
        <w:rPr>
          <w:noProof/>
        </w:rPr>
        <w:fldChar w:fldCharType="begin"/>
      </w:r>
      <w:r w:rsidR="00DC5843">
        <w:rPr>
          <w:noProof/>
        </w:rPr>
        <w:instrText xml:space="preserve"> PAGEREF _Toc406792796 \h </w:instrText>
      </w:r>
      <w:r>
        <w:rPr>
          <w:noProof/>
        </w:rPr>
      </w:r>
      <w:r>
        <w:rPr>
          <w:noProof/>
        </w:rPr>
        <w:fldChar w:fldCharType="separate"/>
      </w:r>
      <w:r w:rsidR="00DC5843">
        <w:rPr>
          <w:noProof/>
        </w:rPr>
        <w:t>5</w:t>
      </w:r>
      <w:r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_Toc406792797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5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_Toc406792798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5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_Toc406792799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5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项目标识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_Toc406792800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6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测试需求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_Toc406792801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功能性需求（用例）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_Toc406792802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用户用例：浏览场景并进入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_Toc406792803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用户用例：修改室内物品纹理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_Toc406792804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用户用例：更换观察视角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_Toc406792805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用户用例：调节室内光照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_Toc406792806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用户用例：修改室内物品颜色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用户用例：下载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用户用例：选择标签，筛选场景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_Toc406792809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用户用例：选择套装排序方式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_Toc406792810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软件服务商用例：浏览套装基本信息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_Toc406792811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软件服务商用例：上传室内设计套装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_Toc406792812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7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软件服务商用例：删除室内设计套装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_Toc406792813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软件服务商用例：修改室内设计套装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_Toc406792814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非功能需求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_Toc406792815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可用性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_Toc406792816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可靠性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2.2.4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代码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_Toc406792819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8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测试策略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_Toc406792820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测试类型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_Toc406792821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数据和数据库完整性测试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_Toc406792822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功能测试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_Toc406792823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业务周期测试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_Toc406792824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9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3.1.4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用户界面测试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_Toc406792825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10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3.1.5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性能评价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_Toc406792826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10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3.1.6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负载测试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10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3.1.7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强度测试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11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3.1.8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容量测试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_Toc406792829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11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3.1.9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 w:rsidRPr="00B811B2">
        <w:rPr>
          <w:rFonts w:hint="eastAsia"/>
          <w:noProof/>
        </w:rPr>
        <w:t>安全性和访问控制测试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_Toc406792830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11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3.1.10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故障转移和恢复测试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_Toc406792831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12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安装测试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_Toc406792832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12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配置测试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_Toc406792833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13</w:t>
      </w:r>
      <w:r w:rsidR="005F5CA3">
        <w:rPr>
          <w:noProof/>
        </w:rPr>
        <w:fldChar w:fldCharType="end"/>
      </w:r>
    </w:p>
    <w:p w:rsidR="00DC5843" w:rsidRDefault="00DC5843">
      <w:pPr>
        <w:pStyle w:val="30"/>
        <w:tabs>
          <w:tab w:val="left" w:pos="1724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3.1.13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工具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_Toc406792834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13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资源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_Toc406792835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14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角色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_Toc406792836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14</w:t>
      </w:r>
      <w:r w:rsidR="005F5CA3">
        <w:rPr>
          <w:noProof/>
        </w:rPr>
        <w:fldChar w:fldCharType="end"/>
      </w:r>
    </w:p>
    <w:p w:rsidR="00DC5843" w:rsidRDefault="00DC5843">
      <w:pPr>
        <w:pStyle w:val="20"/>
        <w:tabs>
          <w:tab w:val="left" w:pos="100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 w:rsidRPr="00B811B2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系统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_Toc406792837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15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lastRenderedPageBreak/>
        <w:t>5.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项目里程碑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_Toc406792838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15</w:t>
      </w:r>
      <w:r w:rsidR="005F5CA3">
        <w:rPr>
          <w:noProof/>
        </w:rPr>
        <w:fldChar w:fldCharType="end"/>
      </w:r>
    </w:p>
    <w:p w:rsidR="00DC5843" w:rsidRDefault="00DC5843">
      <w:pPr>
        <w:pStyle w:val="10"/>
        <w:tabs>
          <w:tab w:val="left" w:pos="432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  <w:tab/>
      </w:r>
      <w:r>
        <w:rPr>
          <w:rFonts w:hint="eastAsia"/>
          <w:noProof/>
        </w:rPr>
        <w:t>可交付工件</w:t>
      </w:r>
      <w:r>
        <w:rPr>
          <w:noProof/>
        </w:rPr>
        <w:tab/>
      </w:r>
      <w:r w:rsidR="005F5CA3">
        <w:rPr>
          <w:noProof/>
        </w:rPr>
        <w:fldChar w:fldCharType="begin"/>
      </w:r>
      <w:r>
        <w:rPr>
          <w:noProof/>
        </w:rPr>
        <w:instrText xml:space="preserve"> PAGEREF _Toc406792839 \h </w:instrText>
      </w:r>
      <w:r w:rsidR="005F5CA3">
        <w:rPr>
          <w:noProof/>
        </w:rPr>
      </w:r>
      <w:r w:rsidR="005F5CA3">
        <w:rPr>
          <w:noProof/>
        </w:rPr>
        <w:fldChar w:fldCharType="separate"/>
      </w:r>
      <w:r>
        <w:rPr>
          <w:noProof/>
        </w:rPr>
        <w:t>15</w:t>
      </w:r>
      <w:r w:rsidR="005F5CA3">
        <w:rPr>
          <w:noProof/>
        </w:rPr>
        <w:fldChar w:fldCharType="end"/>
      </w:r>
    </w:p>
    <w:p w:rsidR="00D90EB8" w:rsidRPr="00FF3116" w:rsidRDefault="005F5CA3">
      <w:pPr>
        <w:pStyle w:val="MainTitle"/>
        <w:ind w:left="450" w:firstLine="450"/>
      </w:pPr>
      <w:r w:rsidRPr="00FF3116">
        <w:rPr>
          <w:rFonts w:ascii="Times New Roman"/>
        </w:rPr>
        <w:fldChar w:fldCharType="end"/>
      </w:r>
      <w:r w:rsidR="00D90EB8" w:rsidRPr="00FF3116">
        <w:br w:type="page"/>
      </w:r>
      <w:r w:rsidR="006A6860">
        <w:lastRenderedPageBreak/>
        <w:fldChar w:fldCharType="begin"/>
      </w:r>
      <w:r w:rsidR="006A6860">
        <w:instrText xml:space="preserve"> TITLE  \* MERGEFORMAT </w:instrText>
      </w:r>
      <w:r w:rsidR="006A6860">
        <w:fldChar w:fldCharType="separate"/>
      </w:r>
      <w:r w:rsidR="00A224F7" w:rsidRPr="00FF3116">
        <w:rPr>
          <w:rFonts w:ascii="Arial" w:hAnsi="Arial" w:hint="eastAsia"/>
        </w:rPr>
        <w:t>测试计划</w:t>
      </w:r>
      <w:r w:rsidR="006A6860">
        <w:rPr>
          <w:rFonts w:ascii="Arial" w:hAnsi="Arial"/>
        </w:rPr>
        <w:fldChar w:fldCharType="end"/>
      </w:r>
    </w:p>
    <w:p w:rsidR="00D90EB8" w:rsidRPr="00FF3116" w:rsidRDefault="00D90EB8">
      <w:pPr>
        <w:pStyle w:val="1"/>
        <w:numPr>
          <w:ilvl w:val="0"/>
          <w:numId w:val="3"/>
        </w:numPr>
      </w:pPr>
      <w:bookmarkStart w:id="0" w:name="_Toc406792796"/>
      <w:r w:rsidRPr="00FF3116">
        <w:rPr>
          <w:rFonts w:hint="eastAsia"/>
        </w:rPr>
        <w:t>简介</w:t>
      </w:r>
      <w:bookmarkEnd w:id="0"/>
    </w:p>
    <w:p w:rsidR="00D90EB8" w:rsidRPr="00FF3116" w:rsidRDefault="00D90EB8">
      <w:pPr>
        <w:pStyle w:val="2"/>
        <w:numPr>
          <w:ilvl w:val="1"/>
          <w:numId w:val="3"/>
        </w:numPr>
      </w:pPr>
      <w:bookmarkStart w:id="1" w:name="_Toc406792797"/>
      <w:r w:rsidRPr="00FF3116">
        <w:rPr>
          <w:rFonts w:hint="eastAsia"/>
        </w:rPr>
        <w:t>目的</w:t>
      </w:r>
      <w:bookmarkEnd w:id="1"/>
    </w:p>
    <w:p w:rsidR="00F22477" w:rsidRPr="00FF3116" w:rsidRDefault="00F22477" w:rsidP="00F22477">
      <w:pPr>
        <w:ind w:firstLineChars="350" w:firstLine="700"/>
      </w:pPr>
      <w:r w:rsidRPr="00FF3116">
        <w:rPr>
          <w:rFonts w:hint="eastAsia"/>
        </w:rPr>
        <w:t>《</w:t>
      </w:r>
      <w:r w:rsidR="000C08F8" w:rsidRPr="00FF3116">
        <w:rPr>
          <w:rFonts w:hint="eastAsia"/>
        </w:rPr>
        <w:t>美家</w:t>
      </w:r>
      <w:r w:rsidR="000C08F8" w:rsidRPr="00FF3116">
        <w:t>秀秀</w:t>
      </w:r>
      <w:r w:rsidR="00BD7170" w:rsidRPr="00FF3116">
        <w:rPr>
          <w:rFonts w:hint="eastAsia"/>
        </w:rPr>
        <w:t>测试计划</w:t>
      </w:r>
      <w:r w:rsidRPr="00FF3116">
        <w:rPr>
          <w:rFonts w:hint="eastAsia"/>
        </w:rPr>
        <w:t>》是</w:t>
      </w:r>
      <w:r w:rsidR="00385D7E" w:rsidRPr="00FF3116">
        <w:rPr>
          <w:rFonts w:hint="eastAsia"/>
        </w:rPr>
        <w:t>美家</w:t>
      </w:r>
      <w:r w:rsidR="00385D7E" w:rsidRPr="00FF3116">
        <w:t>秀秀</w:t>
      </w:r>
      <w:r w:rsidR="00D34C33" w:rsidRPr="00FF3116">
        <w:rPr>
          <w:rFonts w:hint="eastAsia"/>
        </w:rPr>
        <w:t>系统项目</w:t>
      </w:r>
      <w:r w:rsidR="00503CCE" w:rsidRPr="00FF3116">
        <w:rPr>
          <w:rFonts w:hint="eastAsia"/>
        </w:rPr>
        <w:t>在</w:t>
      </w:r>
      <w:r w:rsidR="00503CCE" w:rsidRPr="00FF3116">
        <w:t>经历了立项、技术</w:t>
      </w:r>
      <w:r w:rsidR="00503CCE" w:rsidRPr="00FF3116">
        <w:rPr>
          <w:rFonts w:hint="eastAsia"/>
        </w:rPr>
        <w:t>探究</w:t>
      </w:r>
      <w:r w:rsidR="00503CCE" w:rsidRPr="00FF3116">
        <w:t>、</w:t>
      </w:r>
      <w:r w:rsidR="00747B71" w:rsidRPr="00FF3116">
        <w:rPr>
          <w:rFonts w:hint="eastAsia"/>
        </w:rPr>
        <w:t>原型</w:t>
      </w:r>
      <w:r w:rsidR="00747B71" w:rsidRPr="00FF3116">
        <w:t>开发</w:t>
      </w:r>
      <w:r w:rsidR="00503CCE" w:rsidRPr="00FF3116">
        <w:t>之后，</w:t>
      </w:r>
      <w:r w:rsidR="0031394F" w:rsidRPr="00FF3116">
        <w:rPr>
          <w:rFonts w:hint="eastAsia"/>
        </w:rPr>
        <w:t>于</w:t>
      </w:r>
      <w:r w:rsidR="00503CCE" w:rsidRPr="00FF3116">
        <w:t>第三迭代</w:t>
      </w:r>
      <w:r w:rsidR="001C47CF" w:rsidRPr="00FF3116">
        <w:rPr>
          <w:rFonts w:hint="eastAsia"/>
        </w:rPr>
        <w:t>形成的重要文档。文档将</w:t>
      </w:r>
      <w:r w:rsidR="001C47CF" w:rsidRPr="00FF3116">
        <w:t>直接</w:t>
      </w:r>
      <w:r w:rsidR="001C47CF" w:rsidRPr="00FF3116">
        <w:rPr>
          <w:rFonts w:hint="eastAsia"/>
        </w:rPr>
        <w:t>指导</w:t>
      </w:r>
      <w:r w:rsidR="00CA15B2" w:rsidRPr="00FF3116">
        <w:rPr>
          <w:rFonts w:hint="eastAsia"/>
        </w:rPr>
        <w:t>形成</w:t>
      </w:r>
      <w:r w:rsidRPr="00FF3116">
        <w:rPr>
          <w:rFonts w:hint="eastAsia"/>
        </w:rPr>
        <w:t>《</w:t>
      </w:r>
      <w:r w:rsidR="009A63FF" w:rsidRPr="00FF3116">
        <w:rPr>
          <w:rFonts w:hint="eastAsia"/>
        </w:rPr>
        <w:t>美家</w:t>
      </w:r>
      <w:r w:rsidR="009A63FF" w:rsidRPr="00FF3116">
        <w:t>秀秀</w:t>
      </w:r>
      <w:r w:rsidR="001C47CF" w:rsidRPr="00FF3116">
        <w:rPr>
          <w:rFonts w:hint="eastAsia"/>
        </w:rPr>
        <w:t>测试评估</w:t>
      </w:r>
      <w:r w:rsidR="001C47CF" w:rsidRPr="00FF3116">
        <w:t>报告</w:t>
      </w:r>
      <w:r w:rsidRPr="00FF3116">
        <w:rPr>
          <w:rFonts w:hint="eastAsia"/>
        </w:rPr>
        <w:t>》。</w:t>
      </w:r>
    </w:p>
    <w:p w:rsidR="00544B0B" w:rsidRPr="00FF3116" w:rsidRDefault="00544B0B" w:rsidP="00544B0B">
      <w:pPr>
        <w:ind w:left="720"/>
      </w:pPr>
      <w:r w:rsidRPr="00FF3116">
        <w:rPr>
          <w:rFonts w:hint="eastAsia"/>
        </w:rPr>
        <w:t>本测试对幻衣间系统的测试主要实现以下目标：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系统在立项时所计划完成的功能点进行测试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系统的健壮性进行测试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对</w:t>
      </w:r>
      <w:r w:rsidR="00544E75" w:rsidRPr="00FF3116">
        <w:rPr>
          <w:rFonts w:hint="eastAsia"/>
        </w:rPr>
        <w:t>美家</w:t>
      </w:r>
      <w:r w:rsidR="00544E75" w:rsidRPr="00FF3116">
        <w:t>秀秀</w:t>
      </w:r>
      <w:r w:rsidRPr="00FF3116">
        <w:rPr>
          <w:rFonts w:hint="eastAsia"/>
        </w:rPr>
        <w:t>系统在立项时所承诺的非功能性需求进行测试</w:t>
      </w:r>
    </w:p>
    <w:p w:rsidR="00D813D8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发现该系统存在的问题与不足</w:t>
      </w:r>
    </w:p>
    <w:p w:rsidR="00544B0B" w:rsidRPr="00FF3116" w:rsidRDefault="00544B0B" w:rsidP="00F02706">
      <w:pPr>
        <w:pStyle w:val="af3"/>
        <w:numPr>
          <w:ilvl w:val="0"/>
          <w:numId w:val="13"/>
        </w:numPr>
        <w:ind w:firstLineChars="0"/>
      </w:pPr>
      <w:r w:rsidRPr="00FF3116">
        <w:rPr>
          <w:rFonts w:hint="eastAsia"/>
        </w:rPr>
        <w:t>根据测试结果提出相应的修改建议</w:t>
      </w:r>
    </w:p>
    <w:p w:rsidR="00970049" w:rsidRPr="00FF3116" w:rsidRDefault="00544E75" w:rsidP="00970049">
      <w:pPr>
        <w:ind w:firstLineChars="350" w:firstLine="700"/>
      </w:pPr>
      <w:r w:rsidRPr="00FF3116">
        <w:rPr>
          <w:rFonts w:hint="eastAsia"/>
        </w:rPr>
        <w:t>更</w:t>
      </w:r>
      <w:r w:rsidR="003E7177" w:rsidRPr="00FF3116">
        <w:rPr>
          <w:rFonts w:hint="eastAsia"/>
        </w:rPr>
        <w:t>具体的</w:t>
      </w:r>
      <w:r w:rsidR="003E7177" w:rsidRPr="00FF3116">
        <w:t>测试需求见</w:t>
      </w:r>
      <w:r w:rsidR="003E7177" w:rsidRPr="00FF3116">
        <w:rPr>
          <w:rFonts w:hint="eastAsia"/>
        </w:rPr>
        <w:t>本文档</w:t>
      </w:r>
      <w:r w:rsidR="003E7177" w:rsidRPr="00FF3116">
        <w:t>的第</w:t>
      </w:r>
      <w:r w:rsidR="003E7177" w:rsidRPr="00FF3116">
        <w:rPr>
          <w:rFonts w:hint="eastAsia"/>
        </w:rPr>
        <w:t>2部分：</w:t>
      </w:r>
      <w:r w:rsidR="003E7177" w:rsidRPr="00FF3116">
        <w:t>测试需求。</w:t>
      </w:r>
    </w:p>
    <w:p w:rsidR="00826511" w:rsidRPr="00FF3116" w:rsidRDefault="00C63CDD" w:rsidP="00970049">
      <w:pPr>
        <w:ind w:firstLineChars="350" w:firstLine="700"/>
      </w:pPr>
      <w:r w:rsidRPr="00FF3116">
        <w:rPr>
          <w:rFonts w:hint="eastAsia"/>
          <w:noProof/>
        </w:rPr>
        <w:t>预计</w:t>
      </w:r>
      <w:r w:rsidR="00006D2A" w:rsidRPr="00FF3116">
        <w:rPr>
          <w:noProof/>
        </w:rPr>
        <w:t>完成的测试</w:t>
      </w:r>
      <w:r w:rsidRPr="00FF3116">
        <w:rPr>
          <w:rFonts w:hint="eastAsia"/>
          <w:noProof/>
        </w:rPr>
        <w:t>类型</w:t>
      </w:r>
      <w:r w:rsidR="00006D2A" w:rsidRPr="00FF3116">
        <w:rPr>
          <w:noProof/>
        </w:rPr>
        <w:t>有：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功能测试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用户界面测试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性能评价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noProof/>
        </w:rPr>
      </w:pPr>
      <w:r w:rsidRPr="00FF3116">
        <w:rPr>
          <w:rFonts w:hint="eastAsia"/>
          <w:noProof/>
        </w:rPr>
        <w:t>安全性和访问控制测试</w:t>
      </w:r>
    </w:p>
    <w:p w:rsidR="00006D2A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  <w:rPr>
          <w:rFonts w:ascii="Times New Roman"/>
        </w:rPr>
      </w:pPr>
      <w:r w:rsidRPr="00FF3116">
        <w:rPr>
          <w:rFonts w:hint="eastAsia"/>
          <w:noProof/>
        </w:rPr>
        <w:t>配置测试</w:t>
      </w:r>
    </w:p>
    <w:p w:rsidR="00A33712" w:rsidRPr="00FF3116" w:rsidRDefault="00826511" w:rsidP="00F02706">
      <w:pPr>
        <w:pStyle w:val="30"/>
        <w:numPr>
          <w:ilvl w:val="0"/>
          <w:numId w:val="12"/>
        </w:numPr>
        <w:tabs>
          <w:tab w:val="left" w:pos="1600"/>
        </w:tabs>
      </w:pPr>
      <w:r w:rsidRPr="00FF3116">
        <w:rPr>
          <w:rFonts w:hint="eastAsia"/>
          <w:noProof/>
        </w:rPr>
        <w:t>安装测试</w:t>
      </w:r>
    </w:p>
    <w:p w:rsidR="00D90EB8" w:rsidRPr="00FF3116" w:rsidRDefault="007C5AF0" w:rsidP="00A33712">
      <w:pPr>
        <w:pStyle w:val="30"/>
        <w:tabs>
          <w:tab w:val="left" w:pos="1600"/>
        </w:tabs>
        <w:ind w:left="720"/>
      </w:pPr>
      <w:r w:rsidRPr="00FF3116">
        <w:rPr>
          <w:rFonts w:ascii="Times New Roman" w:hint="eastAsia"/>
        </w:rPr>
        <w:t>预计可交付元素</w:t>
      </w:r>
      <w:r w:rsidRPr="00FF3116">
        <w:rPr>
          <w:rFonts w:ascii="Times New Roman"/>
        </w:rPr>
        <w:t>有</w:t>
      </w:r>
      <w:r w:rsidRPr="00FF3116">
        <w:rPr>
          <w:rFonts w:ascii="Times New Roman" w:hint="eastAsia"/>
        </w:rPr>
        <w:t>《美家秀秀</w:t>
      </w:r>
      <w:r w:rsidRPr="00FF3116">
        <w:rPr>
          <w:rFonts w:ascii="Times New Roman"/>
        </w:rPr>
        <w:t>测试</w:t>
      </w:r>
      <w:r w:rsidR="003072B5" w:rsidRPr="00FF3116">
        <w:rPr>
          <w:rFonts w:ascii="Times New Roman" w:hint="eastAsia"/>
        </w:rPr>
        <w:t>评估</w:t>
      </w:r>
      <w:r w:rsidR="003072B5" w:rsidRPr="00FF3116">
        <w:rPr>
          <w:rFonts w:ascii="Times New Roman"/>
        </w:rPr>
        <w:t>报告</w:t>
      </w:r>
      <w:r w:rsidRPr="00FF3116">
        <w:rPr>
          <w:rFonts w:ascii="Times New Roman"/>
        </w:rPr>
        <w:t>》</w:t>
      </w:r>
    </w:p>
    <w:p w:rsidR="00D90EB8" w:rsidRPr="00FF3116" w:rsidRDefault="00D90EB8">
      <w:pPr>
        <w:pStyle w:val="2"/>
        <w:tabs>
          <w:tab w:val="num" w:pos="360"/>
        </w:tabs>
      </w:pPr>
      <w:bookmarkStart w:id="2" w:name="_Toc406792798"/>
      <w:r w:rsidRPr="00FF3116">
        <w:rPr>
          <w:rFonts w:hint="eastAsia"/>
        </w:rPr>
        <w:t>背景</w:t>
      </w:r>
      <w:bookmarkEnd w:id="2"/>
    </w:p>
    <w:p w:rsidR="0078355D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/>
        </w:rPr>
        <w:t>本项目应用的范围是室内设计领域，</w:t>
      </w:r>
      <w:r w:rsidRPr="00FF3116">
        <w:rPr>
          <w:rFonts w:ascii="Times New Roman" w:hint="eastAsia"/>
        </w:rPr>
        <w:t>主要目标是实现实时渲染。项目的目标主要包含两个部分，一部分是</w:t>
      </w:r>
      <w:r w:rsidRPr="00FF3116">
        <w:rPr>
          <w:rFonts w:ascii="Times New Roman"/>
        </w:rPr>
        <w:t>实时的后期处理软件</w:t>
      </w:r>
      <w:r w:rsidRPr="00FF3116">
        <w:rPr>
          <w:rFonts w:ascii="Times New Roman" w:hint="eastAsia"/>
        </w:rPr>
        <w:t>开发，另一部分是在线平台的实现。</w:t>
      </w:r>
    </w:p>
    <w:p w:rsidR="00E6513F" w:rsidRPr="00FF3116" w:rsidRDefault="00E6513F" w:rsidP="0078355D">
      <w:pPr>
        <w:widowControl/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首先，客户端软件的目标是，在用户打开一个场景后，</w:t>
      </w:r>
      <w:r w:rsidRPr="00FF3116">
        <w:rPr>
          <w:rFonts w:ascii="Times New Roman"/>
        </w:rPr>
        <w:t>可以自由修改场景中物体的颜色和材质以及灯光的色彩和强度，修改的结果将实时的反映在场景中。这种自由且真实迅速的场景编辑功能是本项目的最重要的特点</w:t>
      </w:r>
      <w:r w:rsidRPr="00FF3116">
        <w:rPr>
          <w:rFonts w:ascii="Times New Roman" w:hint="eastAsia"/>
        </w:rPr>
        <w:t>。利用该软件，室内设计师可以减少场景中的渲染时间，从而提高效率。而普通用户也可以根据提供的场景，自行设计实现心目中的家居场景。</w:t>
      </w:r>
    </w:p>
    <w:p w:rsidR="00D90EB8" w:rsidRPr="00FF3116" w:rsidRDefault="00E6513F" w:rsidP="00463E16">
      <w:pPr>
        <w:ind w:firstLineChars="200" w:firstLine="400"/>
        <w:rPr>
          <w:rFonts w:ascii="Times New Roman"/>
        </w:rPr>
      </w:pPr>
      <w:r w:rsidRPr="00FF3116">
        <w:rPr>
          <w:rFonts w:ascii="Times New Roman" w:hint="eastAsia"/>
        </w:rPr>
        <w:t>另外，项目目标实现在线平台。</w:t>
      </w:r>
      <w:r w:rsidRPr="00FF3116">
        <w:rPr>
          <w:rFonts w:ascii="Times New Roman"/>
        </w:rPr>
        <w:t>商家可以根据自己的产品向软件服务商提出需求，软件服务商根据商家的需求建立三维模型并生成中间效果，将中间效果保存在服务器上，用户可以在线浏览并下载中间效果，利用客户端实现实时渲染。</w:t>
      </w:r>
      <w:r w:rsidRPr="00FF3116">
        <w:rPr>
          <w:rFonts w:ascii="Times New Roman" w:hint="eastAsia"/>
        </w:rPr>
        <w:t>利用此平台，不仅用户可以实现在线选择及设计，足不出户得到自己想要的家居场景。经销商也可以利用移动平台向客户展现纷繁多样的商品。经销商再也不需要随身携带大量的样品，而只需要一台</w:t>
      </w:r>
      <w:r w:rsidRPr="00FF3116">
        <w:rPr>
          <w:rFonts w:ascii="Times New Roman" w:hint="eastAsia"/>
        </w:rPr>
        <w:t>ipad</w:t>
      </w:r>
      <w:r w:rsidRPr="00FF3116">
        <w:rPr>
          <w:rFonts w:ascii="Times New Roman" w:hint="eastAsia"/>
        </w:rPr>
        <w:t>就可以向客户展现完整的产品。</w:t>
      </w:r>
    </w:p>
    <w:p w:rsidR="00D90EB8" w:rsidRPr="00FF3116" w:rsidRDefault="00D90EB8">
      <w:pPr>
        <w:pStyle w:val="2"/>
        <w:tabs>
          <w:tab w:val="num" w:pos="360"/>
        </w:tabs>
      </w:pPr>
      <w:bookmarkStart w:id="3" w:name="_Toc406792799"/>
      <w:r w:rsidRPr="00FF3116">
        <w:rPr>
          <w:rFonts w:hint="eastAsia"/>
        </w:rPr>
        <w:t>范围</w:t>
      </w:r>
      <w:bookmarkEnd w:id="3"/>
    </w:p>
    <w:p w:rsidR="00650F81" w:rsidRPr="00FF3116" w:rsidRDefault="00C53FBD" w:rsidP="0000046A">
      <w:pPr>
        <w:pStyle w:val="InfoBlue"/>
      </w:pPr>
      <w:r w:rsidRPr="00FF3116">
        <w:rPr>
          <w:rFonts w:hint="eastAsia"/>
        </w:rPr>
        <w:t>本次测试将针对立项建议书中所实现的功能及进度要求进行测试。</w:t>
      </w:r>
      <w:r w:rsidR="00B23C65" w:rsidRPr="00FF3116">
        <w:rPr>
          <w:rFonts w:hint="eastAsia"/>
        </w:rPr>
        <w:t>包括</w:t>
      </w:r>
      <w:r w:rsidR="00B23C65" w:rsidRPr="00FF3116">
        <w:t>单元测试、</w:t>
      </w:r>
      <w:r w:rsidR="00B23C65" w:rsidRPr="00FF3116">
        <w:rPr>
          <w:rFonts w:hint="eastAsia"/>
        </w:rPr>
        <w:t>集成</w:t>
      </w:r>
      <w:r w:rsidR="00B23C65" w:rsidRPr="00FF3116">
        <w:t>测试与系统测试三</w:t>
      </w:r>
      <w:r w:rsidR="00B23C65" w:rsidRPr="00FF3116">
        <w:rPr>
          <w:rFonts w:hint="eastAsia"/>
        </w:rPr>
        <w:t>大</w:t>
      </w:r>
      <w:r w:rsidR="00B23C65" w:rsidRPr="00FF3116">
        <w:t>部分</w:t>
      </w:r>
      <w:r w:rsidR="00177231" w:rsidRPr="00FF3116">
        <w:rPr>
          <w:rFonts w:hint="eastAsia"/>
        </w:rPr>
        <w:t>。</w:t>
      </w:r>
      <w:r w:rsidR="00177231" w:rsidRPr="00FF3116">
        <w:t>因为</w:t>
      </w:r>
      <w:r w:rsidR="00177231" w:rsidRPr="00FF3116">
        <w:rPr>
          <w:rFonts w:hint="eastAsia"/>
        </w:rPr>
        <w:t>此项目</w:t>
      </w:r>
      <w:r w:rsidR="00177231" w:rsidRPr="00FF3116">
        <w:t>为实验室所要求完成的预研项目，所以</w:t>
      </w:r>
      <w:r w:rsidR="00177231" w:rsidRPr="00FF3116">
        <w:rPr>
          <w:rFonts w:hint="eastAsia"/>
        </w:rPr>
        <w:t>测试</w:t>
      </w:r>
      <w:r w:rsidR="00177231" w:rsidRPr="00FF3116">
        <w:t>以</w:t>
      </w:r>
      <w:r w:rsidR="00B23C65" w:rsidRPr="00FF3116">
        <w:t>功能测试为主。</w:t>
      </w:r>
    </w:p>
    <w:p w:rsidR="00D90EB8" w:rsidRPr="00FF3116" w:rsidRDefault="00D90EB8" w:rsidP="0000046A">
      <w:pPr>
        <w:pStyle w:val="InfoBlue"/>
      </w:pPr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r w:rsidRPr="00FF3116">
        <w:br w:type="page"/>
      </w:r>
      <w:bookmarkStart w:id="4" w:name="_Toc406792800"/>
      <w:r w:rsidRPr="00FF3116">
        <w:rPr>
          <w:rFonts w:hint="eastAsia"/>
        </w:rPr>
        <w:lastRenderedPageBreak/>
        <w:t>项目标识</w:t>
      </w:r>
      <w:bookmarkEnd w:id="4"/>
    </w:p>
    <w:p w:rsidR="00D90EB8" w:rsidRPr="00FF3116" w:rsidRDefault="00D90EB8" w:rsidP="00BB3BEA">
      <w:pPr>
        <w:pStyle w:val="a9"/>
      </w:pPr>
      <w:r w:rsidRPr="00FF3116">
        <w:rPr>
          <w:rFonts w:hint="eastAsia"/>
        </w:rPr>
        <w:t>下表列出了制定测试计划所用的文档，并标明了文档的可用性：</w:t>
      </w:r>
    </w:p>
    <w:tbl>
      <w:tblPr>
        <w:tblW w:w="9900" w:type="dxa"/>
        <w:tblInd w:w="198" w:type="dxa"/>
        <w:tblLayout w:type="fixed"/>
        <w:tblLook w:val="0000" w:firstRow="0" w:lastRow="0" w:firstColumn="0" w:lastColumn="0" w:noHBand="0" w:noVBand="0"/>
      </w:tblPr>
      <w:tblGrid>
        <w:gridCol w:w="2700"/>
        <w:gridCol w:w="1567"/>
        <w:gridCol w:w="1567"/>
        <w:gridCol w:w="1333"/>
        <w:gridCol w:w="2733"/>
      </w:tblGrid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文档</w:t>
            </w:r>
            <w:r w:rsidRPr="00FF3116">
              <w:rPr>
                <w:rStyle w:val="tw4winInternal"/>
                <w:rFonts w:ascii="宋体" w:hAnsi="Times New Roman"/>
                <w:b/>
              </w:rPr>
              <w:br/>
            </w:r>
            <w:r w:rsidRPr="00FF3116">
              <w:rPr>
                <w:rFonts w:hint="eastAsia"/>
                <w:b/>
                <w:lang w:val="en-US"/>
              </w:rPr>
              <w:t>（版本</w:t>
            </w:r>
            <w:r w:rsidRPr="00FF3116">
              <w:rPr>
                <w:b/>
                <w:lang w:val="en-US"/>
              </w:rPr>
              <w:t>/</w:t>
            </w:r>
            <w:r w:rsidRPr="00FF3116">
              <w:rPr>
                <w:rFonts w:hint="eastAsia"/>
                <w:b/>
                <w:lang w:val="en-US"/>
              </w:rPr>
              <w:t>日期）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已创建或可用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已被接受或已经过复审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b/>
                <w:lang w:val="en-US"/>
              </w:rPr>
              <w:t>作者或来源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  <w:rPr>
                <w:lang w:val="en-US"/>
              </w:rPr>
            </w:pPr>
            <w:r w:rsidRPr="00FF3116">
              <w:rPr>
                <w:rFonts w:hint="eastAsia"/>
                <w:b/>
                <w:lang w:val="en-US"/>
              </w:rPr>
              <w:t>备注</w:t>
            </w:r>
          </w:p>
        </w:tc>
      </w:tr>
      <w:tr w:rsidR="00D90EB8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需求规约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C4654D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0803C1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D90EB8" w:rsidRPr="00FF3116">
              <w:rPr>
                <w:rFonts w:hint="eastAsia"/>
                <w:lang w:val="en-US"/>
              </w:rPr>
              <w:t>是</w:t>
            </w:r>
            <w:r w:rsidR="00D90EB8" w:rsidRPr="00FF3116">
              <w:rPr>
                <w:rFonts w:hAnsi="Wingdings"/>
                <w:lang w:val="en-US"/>
              </w:rPr>
              <w:sym w:font="Wingdings" w:char="F06F"/>
            </w:r>
            <w:r w:rsidR="00D90EB8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E7B7B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5992">
            <w:pPr>
              <w:pStyle w:val="12"/>
            </w:pPr>
            <w:r w:rsidRPr="00FF3116">
              <w:rPr>
                <w:rFonts w:hint="eastAsia"/>
              </w:rPr>
              <w:t>见</w:t>
            </w:r>
            <w:r w:rsidR="001F3B2E" w:rsidRPr="00FF3116">
              <w:rPr>
                <w:rFonts w:hint="eastAsia"/>
              </w:rPr>
              <w:t>doc</w:t>
            </w:r>
            <w:r w:rsidR="001F3B2E" w:rsidRPr="00FF3116">
              <w:t>/</w:t>
            </w:r>
            <w:r w:rsidR="001F3B2E" w:rsidRPr="00FF3116">
              <w:rPr>
                <w:rFonts w:hint="eastAsia"/>
              </w:rPr>
              <w:t>迭代1/《软件需求</w:t>
            </w:r>
            <w:r w:rsidR="001F3B2E" w:rsidRPr="00FF3116">
              <w:t>规约》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DF5699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架构</w:t>
            </w:r>
            <w:r w:rsidR="00A53FDE" w:rsidRPr="00FF3116">
              <w:rPr>
                <w:rFonts w:hint="eastAsia"/>
                <w:lang w:val="en-US"/>
              </w:rPr>
              <w:t>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="00936007" w:rsidRPr="00FF3116">
              <w:rPr>
                <w:rFonts w:hint="eastAsia"/>
              </w:rPr>
              <w:t>架构</w:t>
            </w:r>
            <w:r w:rsidRPr="00FF3116">
              <w:t>计划》</w:t>
            </w:r>
          </w:p>
        </w:tc>
      </w:tr>
      <w:tr w:rsidR="00A53FDE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  <w:lang w:val="en-US"/>
              </w:rPr>
              <w:t>项目计划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3FDE" w:rsidRPr="00FF3116" w:rsidRDefault="00A53FDE" w:rsidP="00A53FDE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</w:t>
            </w:r>
            <w:r w:rsidRPr="00FF3116">
              <w:t>开发计划》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5E0B7D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接口</w:t>
            </w:r>
            <w:r w:rsidRPr="00FF3116">
              <w:rPr>
                <w:lang w:val="en-US"/>
              </w:rPr>
              <w:t>规约文档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043100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</w:t>
            </w:r>
            <w:r w:rsidR="00043100" w:rsidRPr="00FF3116">
              <w:rPr>
                <w:rFonts w:hint="eastAsia"/>
              </w:rPr>
              <w:t>接口规约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原型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B0ABB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="00F57C06"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="00F57C06"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662C98" w:rsidP="00F57C06">
            <w:pPr>
              <w:pStyle w:val="12"/>
            </w:pPr>
            <w:r w:rsidRPr="00FF3116">
              <w:rPr>
                <w:rFonts w:hint="eastAsia"/>
              </w:rPr>
              <w:t>项目</w:t>
            </w:r>
            <w:r w:rsidRPr="00FF3116">
              <w:t>展示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数据模型或数据流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全体</w:t>
            </w:r>
            <w:r w:rsidRPr="00FF3116">
              <w:t>成员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485866" w:rsidP="00F57C06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《软件架构</w:t>
            </w:r>
            <w:r w:rsidRPr="00FF3116">
              <w:t>计划》</w:t>
            </w:r>
          </w:p>
        </w:tc>
      </w:tr>
      <w:tr w:rsidR="00F57C06" w:rsidRPr="00FF3116" w:rsidTr="008A2F67">
        <w:trPr>
          <w:cantSplit/>
        </w:trPr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  <w:lang w:val="en-US"/>
              </w:rPr>
              <w:t>项目或业务风险评估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Ansi="宋体" w:hint="eastAsia"/>
              </w:rPr>
              <w:t>■</w:t>
            </w:r>
            <w:r w:rsidRPr="00FF3116">
              <w:rPr>
                <w:rFonts w:hint="eastAsia"/>
                <w:lang w:val="en-US"/>
              </w:rPr>
              <w:t>是</w:t>
            </w:r>
            <w:r w:rsidRPr="00FF3116">
              <w:rPr>
                <w:rFonts w:hAnsi="Wingdings"/>
                <w:lang w:val="en-US"/>
              </w:rPr>
              <w:sym w:font="Wingdings" w:char="F06F"/>
            </w:r>
            <w:r w:rsidRPr="00FF3116">
              <w:rPr>
                <w:rFonts w:hint="eastAsia"/>
                <w:lang w:val="en-US"/>
              </w:rPr>
              <w:t>否</w:t>
            </w:r>
          </w:p>
        </w:tc>
        <w:tc>
          <w:tcPr>
            <w:tcW w:w="13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F57C06" w:rsidP="00F57C06">
            <w:pPr>
              <w:pStyle w:val="12"/>
            </w:pPr>
            <w:r w:rsidRPr="00FF3116">
              <w:rPr>
                <w:rFonts w:hint="eastAsia"/>
              </w:rPr>
              <w:t>舒弋</w:t>
            </w:r>
          </w:p>
        </w:tc>
        <w:tc>
          <w:tcPr>
            <w:tcW w:w="27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57C06" w:rsidRPr="00FF3116" w:rsidRDefault="007617BB" w:rsidP="007617BB">
            <w:pPr>
              <w:pStyle w:val="12"/>
            </w:pPr>
            <w:r w:rsidRPr="00FF3116">
              <w:rPr>
                <w:rFonts w:hint="eastAsia"/>
              </w:rPr>
              <w:t>见doc</w:t>
            </w:r>
            <w:r w:rsidRPr="00FF3116">
              <w:t>/</w:t>
            </w:r>
            <w:r w:rsidRPr="00FF3116">
              <w:rPr>
                <w:rFonts w:hint="eastAsia"/>
              </w:rPr>
              <w:t>迭代X/</w:t>
            </w:r>
            <w:r w:rsidR="004D618F" w:rsidRPr="00FF3116">
              <w:rPr>
                <w:rFonts w:hint="eastAsia"/>
              </w:rPr>
              <w:t>《</w:t>
            </w:r>
            <w:r w:rsidRPr="00FF3116">
              <w:rPr>
                <w:rFonts w:hint="eastAsia"/>
              </w:rPr>
              <w:t>迭代</w:t>
            </w:r>
            <w:r w:rsidRPr="00FF3116">
              <w:t>计划</w:t>
            </w:r>
            <w:r w:rsidR="004D618F" w:rsidRPr="00FF3116">
              <w:rPr>
                <w:rFonts w:hint="eastAsia"/>
              </w:rPr>
              <w:t>》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1"/>
      </w:pPr>
      <w:r w:rsidRPr="00FF3116">
        <w:br w:type="page"/>
      </w:r>
      <w:bookmarkStart w:id="5" w:name="_Toc406792801"/>
      <w:r w:rsidRPr="00FF3116">
        <w:rPr>
          <w:rFonts w:hint="eastAsia"/>
        </w:rPr>
        <w:lastRenderedPageBreak/>
        <w:t>测试需求</w:t>
      </w:r>
      <w:bookmarkEnd w:id="5"/>
    </w:p>
    <w:p w:rsidR="00D90EB8" w:rsidRPr="00FF3116" w:rsidRDefault="00D90EB8">
      <w:pPr>
        <w:pStyle w:val="a9"/>
      </w:pPr>
      <w:r w:rsidRPr="00FF3116">
        <w:rPr>
          <w:rFonts w:hint="eastAsia"/>
        </w:rPr>
        <w:t>下面列出了那些已被确定为测试对象的项目（用例、功能性需求和非功能性需求）。此列表说明了测试的对象。</w:t>
      </w:r>
    </w:p>
    <w:p w:rsidR="001969DD" w:rsidRPr="00FF3116" w:rsidRDefault="00854CDC" w:rsidP="00781B6D">
      <w:pPr>
        <w:pStyle w:val="2"/>
      </w:pPr>
      <w:bookmarkStart w:id="6" w:name="_Toc406792802"/>
      <w:r w:rsidRPr="00FF3116">
        <w:rPr>
          <w:rFonts w:hint="eastAsia"/>
        </w:rPr>
        <w:t>功能性</w:t>
      </w:r>
      <w:r w:rsidR="004A4662" w:rsidRPr="00FF3116">
        <w:rPr>
          <w:rFonts w:hint="eastAsia"/>
        </w:rPr>
        <w:t>需求</w:t>
      </w:r>
      <w:r w:rsidR="000A65A3" w:rsidRPr="00FF3116">
        <w:rPr>
          <w:rFonts w:hint="eastAsia"/>
        </w:rPr>
        <w:t>（用例</w:t>
      </w:r>
      <w:r w:rsidR="000A65A3" w:rsidRPr="00FF3116">
        <w:t>）</w:t>
      </w:r>
      <w:bookmarkEnd w:id="6"/>
    </w:p>
    <w:p w:rsidR="00133C31" w:rsidRPr="00FF3116" w:rsidRDefault="00F72FBA" w:rsidP="00781B6D">
      <w:pPr>
        <w:pStyle w:val="3"/>
      </w:pPr>
      <w:bookmarkStart w:id="7" w:name="_Toc406792803"/>
      <w:r w:rsidRPr="00FF3116">
        <w:rPr>
          <w:rFonts w:hint="eastAsia"/>
        </w:rPr>
        <w:t>用户用例：</w:t>
      </w:r>
      <w:r w:rsidR="00133C31" w:rsidRPr="00FF3116">
        <w:t>浏览场景并进入</w:t>
      </w:r>
      <w:bookmarkEnd w:id="7"/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082AD7" w:rsidRPr="00FF3116">
        <w:rPr>
          <w:rFonts w:hint="eastAsia"/>
        </w:rPr>
        <w:t>进入软件</w:t>
      </w:r>
      <w:r w:rsidR="00082AD7" w:rsidRPr="00FF3116">
        <w:t>，浏览</w:t>
      </w:r>
      <w:r w:rsidR="00082AD7" w:rsidRPr="00FF3116">
        <w:rPr>
          <w:rFonts w:hint="eastAsia"/>
        </w:rPr>
        <w:t>所有</w:t>
      </w:r>
      <w:r w:rsidR="00082AD7" w:rsidRPr="00FF3116">
        <w:t>场景</w:t>
      </w:r>
      <w:r w:rsidRPr="00FF3116">
        <w:rPr>
          <w:rFonts w:hint="eastAsia"/>
        </w:rPr>
        <w:t>；2.用户选择</w:t>
      </w:r>
      <w:r w:rsidR="00082AD7" w:rsidRPr="00FF3116">
        <w:rPr>
          <w:rFonts w:hint="eastAsia"/>
        </w:rPr>
        <w:t>场景进入</w:t>
      </w:r>
      <w:r w:rsidRPr="00FF3116">
        <w:rPr>
          <w:rFonts w:hint="eastAsia"/>
        </w:rPr>
        <w:t>；</w:t>
      </w:r>
    </w:p>
    <w:p w:rsidR="00992774" w:rsidRPr="00FF3116" w:rsidRDefault="00992774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</w:t>
      </w:r>
      <w:r w:rsidR="00043700" w:rsidRPr="00FF3116">
        <w:rPr>
          <w:rFonts w:hint="eastAsia"/>
        </w:rPr>
        <w:t>不进行</w:t>
      </w:r>
      <w:r w:rsidR="00043700" w:rsidRPr="00FF3116">
        <w:t>浏览，直接进入场景</w:t>
      </w:r>
      <w:r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8" w:name="_Toc406792804"/>
      <w:r w:rsidRPr="00FF3116">
        <w:rPr>
          <w:rFonts w:hint="eastAsia"/>
        </w:rPr>
        <w:t>用户用例：修改室内物品纹理</w:t>
      </w:r>
      <w:bookmarkEnd w:id="8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基本流：1.用户选择所需修改的物品；2.用户选择修改纹理功能；3.显示可供选择的各种纹理；4.用户选择纹理；5.显示纹理渲染效果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备选流：用户放弃修改纹理，选择其它功能。</w:t>
      </w:r>
    </w:p>
    <w:p w:rsidR="00EE4C79" w:rsidRPr="00FF3116" w:rsidRDefault="00EE4C79" w:rsidP="00781B6D">
      <w:pPr>
        <w:pStyle w:val="3"/>
      </w:pPr>
      <w:bookmarkStart w:id="9" w:name="_Toc406792805"/>
      <w:r w:rsidRPr="00FF3116">
        <w:rPr>
          <w:rFonts w:hint="eastAsia"/>
        </w:rPr>
        <w:t>用户用例：更换观察视角</w:t>
      </w:r>
      <w:bookmarkEnd w:id="9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基本流：1.用户选择更换视角；2.显示更换视角场景；3.用户选择视角；4.显示场景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备选流：用户放弃更换视角，选择其它功能。</w:t>
      </w:r>
    </w:p>
    <w:p w:rsidR="00EE4C79" w:rsidRPr="00FF3116" w:rsidRDefault="00EE4C79" w:rsidP="00781B6D">
      <w:pPr>
        <w:pStyle w:val="3"/>
      </w:pPr>
      <w:bookmarkStart w:id="10" w:name="_Toc406792806"/>
      <w:r w:rsidRPr="00FF3116">
        <w:rPr>
          <w:rFonts w:hint="eastAsia"/>
        </w:rPr>
        <w:t>用户用例：调节室内光照</w:t>
      </w:r>
      <w:bookmarkEnd w:id="10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基本流：1.用户选择调节室内光照；2.显示可调节光照工具；3.用户选择光照数据；4.显示渲染效果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备选流：用户放弃调节室内光照，选择其它功能。</w:t>
      </w:r>
    </w:p>
    <w:p w:rsidR="00EE4C79" w:rsidRPr="00FF3116" w:rsidRDefault="00EE4C79" w:rsidP="00781B6D">
      <w:pPr>
        <w:pStyle w:val="3"/>
      </w:pPr>
      <w:bookmarkStart w:id="11" w:name="_Toc406792807"/>
      <w:r w:rsidRPr="00FF3116">
        <w:rPr>
          <w:rFonts w:hint="eastAsia"/>
        </w:rPr>
        <w:t>用户用例：修改室内物品颜色</w:t>
      </w:r>
      <w:bookmarkEnd w:id="11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基本流：1.用户选择所需修改的物品；2.用户选择修改颜色功能；3.显示修改颜色工具；4.用户选择颜色值；5.显示纹理渲染效果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备选流：用户放弃修改室内物品颜色，选择其它功能。</w:t>
      </w:r>
    </w:p>
    <w:p w:rsidR="00EE4C79" w:rsidRPr="00FF3116" w:rsidRDefault="00EE4C79" w:rsidP="00781B6D">
      <w:pPr>
        <w:pStyle w:val="3"/>
      </w:pPr>
      <w:bookmarkStart w:id="12" w:name="_Toc406792808"/>
      <w:r w:rsidRPr="00FF3116">
        <w:rPr>
          <w:rFonts w:hint="eastAsia"/>
        </w:rPr>
        <w:t>用户用例：下载</w:t>
      </w:r>
      <w:bookmarkEnd w:id="12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</w:t>
      </w:r>
      <w:r w:rsidR="0050145E">
        <w:rPr>
          <w:rFonts w:hint="eastAsia"/>
        </w:rPr>
        <w:t>打开</w:t>
      </w:r>
      <w:r w:rsidR="00A42C0C">
        <w:rPr>
          <w:rFonts w:hint="eastAsia"/>
        </w:rPr>
        <w:t>下载</w:t>
      </w:r>
      <w:r w:rsidR="00A42C0C">
        <w:t>对话框</w:t>
      </w:r>
      <w:r w:rsidRPr="00FF3116">
        <w:rPr>
          <w:rFonts w:hint="eastAsia"/>
        </w:rPr>
        <w:t>；2.</w:t>
      </w:r>
      <w:r w:rsidR="000C2AAB">
        <w:rPr>
          <w:rFonts w:hint="eastAsia"/>
        </w:rPr>
        <w:t>如果已经</w:t>
      </w:r>
      <w:r w:rsidR="000C2AAB">
        <w:t>下载，可以直接进入场景</w:t>
      </w:r>
      <w:r w:rsidRPr="00FF3116">
        <w:rPr>
          <w:rFonts w:hint="eastAsia"/>
        </w:rPr>
        <w:t>；3.</w:t>
      </w:r>
      <w:r w:rsidR="000F71E3">
        <w:rPr>
          <w:rFonts w:hint="eastAsia"/>
        </w:rPr>
        <w:t>如果</w:t>
      </w:r>
      <w:r w:rsidR="000F71E3">
        <w:t>尚未下载，</w:t>
      </w:r>
      <w:r w:rsidR="003159B9">
        <w:rPr>
          <w:rFonts w:hint="eastAsia"/>
        </w:rPr>
        <w:t>用户选择是否</w:t>
      </w:r>
      <w:r w:rsidRPr="00FF3116">
        <w:rPr>
          <w:rFonts w:hint="eastAsia"/>
        </w:rPr>
        <w:t>进行下载</w:t>
      </w:r>
    </w:p>
    <w:p w:rsidR="00EE4C79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</w:t>
      </w:r>
      <w:r w:rsidR="0037205B">
        <w:rPr>
          <w:rFonts w:hint="eastAsia"/>
        </w:rPr>
        <w:t>用户</w:t>
      </w:r>
      <w:r w:rsidR="0037205B">
        <w:t>放弃下载，进入已下载场景</w:t>
      </w:r>
      <w:r w:rsidRPr="00FF3116">
        <w:rPr>
          <w:rFonts w:hint="eastAsia"/>
        </w:rPr>
        <w:t>。</w:t>
      </w:r>
    </w:p>
    <w:p w:rsidR="004B4AA6" w:rsidRPr="00FF3116" w:rsidRDefault="000102B3" w:rsidP="004B4AA6">
      <w:pPr>
        <w:pStyle w:val="3"/>
      </w:pPr>
      <w:bookmarkStart w:id="13" w:name="_Toc406792809"/>
      <w:r>
        <w:rPr>
          <w:rFonts w:hint="eastAsia"/>
        </w:rPr>
        <w:t>用户用例：选择</w:t>
      </w:r>
      <w:r>
        <w:t>标签</w:t>
      </w:r>
      <w:r>
        <w:rPr>
          <w:rFonts w:hint="eastAsia"/>
        </w:rPr>
        <w:t>，</w:t>
      </w:r>
      <w:r>
        <w:t>筛选场景</w:t>
      </w:r>
      <w:bookmarkEnd w:id="13"/>
    </w:p>
    <w:p w:rsidR="004B4AA6" w:rsidRPr="00FF3116" w:rsidRDefault="004B4AA6" w:rsidP="004B4AA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</w:t>
      </w:r>
      <w:r w:rsidR="00FF380A">
        <w:rPr>
          <w:rFonts w:hint="eastAsia"/>
        </w:rPr>
        <w:t>某标签</w:t>
      </w:r>
      <w:r w:rsidRPr="00FF3116">
        <w:rPr>
          <w:rFonts w:hint="eastAsia"/>
        </w:rPr>
        <w:t>；2.</w:t>
      </w:r>
      <w:r w:rsidR="004154BF">
        <w:rPr>
          <w:rFonts w:hint="eastAsia"/>
        </w:rPr>
        <w:t>得到</w:t>
      </w:r>
      <w:r w:rsidR="004154BF">
        <w:t>服务器端</w:t>
      </w:r>
      <w:r w:rsidR="004154BF">
        <w:rPr>
          <w:rFonts w:hint="eastAsia"/>
        </w:rPr>
        <w:t>符合</w:t>
      </w:r>
      <w:r w:rsidR="004154BF">
        <w:t>要求的</w:t>
      </w:r>
      <w:r w:rsidR="004154BF">
        <w:rPr>
          <w:rFonts w:hint="eastAsia"/>
        </w:rPr>
        <w:t>标签</w:t>
      </w:r>
      <w:r w:rsidR="004154BF">
        <w:t>列表</w:t>
      </w:r>
      <w:r w:rsidRPr="00FF3116">
        <w:rPr>
          <w:rFonts w:hint="eastAsia"/>
        </w:rPr>
        <w:t>；3.</w:t>
      </w:r>
      <w:r w:rsidR="004154BF">
        <w:rPr>
          <w:rFonts w:hint="eastAsia"/>
        </w:rPr>
        <w:t>客户端</w:t>
      </w:r>
      <w:r w:rsidRPr="00FF3116">
        <w:rPr>
          <w:rFonts w:hint="eastAsia"/>
        </w:rPr>
        <w:t>显示</w:t>
      </w:r>
      <w:r w:rsidR="004154BF">
        <w:rPr>
          <w:rFonts w:hint="eastAsia"/>
        </w:rPr>
        <w:t>列表场景</w:t>
      </w:r>
      <w:r w:rsidRPr="00FF3116">
        <w:rPr>
          <w:rFonts w:hint="eastAsia"/>
        </w:rPr>
        <w:t>；4.</w:t>
      </w:r>
      <w:r w:rsidR="002F4C71">
        <w:rPr>
          <w:rFonts w:hint="eastAsia"/>
        </w:rPr>
        <w:t>用户选择</w:t>
      </w:r>
      <w:r w:rsidR="002F4C71">
        <w:t>场景</w:t>
      </w:r>
      <w:r w:rsidR="002F4C71">
        <w:rPr>
          <w:rFonts w:hint="eastAsia"/>
        </w:rPr>
        <w:t>后</w:t>
      </w:r>
      <w:r w:rsidR="002F4C71">
        <w:t>进入</w:t>
      </w:r>
    </w:p>
    <w:p w:rsidR="00A90244" w:rsidRDefault="004B4AA6" w:rsidP="00A90244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备选流：用户放弃</w:t>
      </w:r>
      <w:r w:rsidR="00193E31">
        <w:rPr>
          <w:rFonts w:hint="eastAsia"/>
        </w:rPr>
        <w:t>筛选功能</w:t>
      </w:r>
      <w:r w:rsidRPr="00FF3116">
        <w:rPr>
          <w:rFonts w:hint="eastAsia"/>
        </w:rPr>
        <w:t>，</w:t>
      </w:r>
      <w:r w:rsidR="00A453E1">
        <w:rPr>
          <w:rFonts w:hint="eastAsia"/>
        </w:rPr>
        <w:t>手工翻页</w:t>
      </w:r>
      <w:r w:rsidR="00A453E1">
        <w:t>选择场景</w:t>
      </w:r>
      <w:r w:rsidRPr="00FF3116">
        <w:rPr>
          <w:rFonts w:hint="eastAsia"/>
        </w:rPr>
        <w:t>。</w:t>
      </w:r>
    </w:p>
    <w:p w:rsidR="00A90244" w:rsidRPr="00FF3116" w:rsidRDefault="00B22CA1" w:rsidP="00A90244">
      <w:pPr>
        <w:pStyle w:val="3"/>
      </w:pPr>
      <w:bookmarkStart w:id="14" w:name="_Toc406792810"/>
      <w:r>
        <w:rPr>
          <w:rFonts w:hint="eastAsia"/>
        </w:rPr>
        <w:t>用户用例：</w:t>
      </w:r>
      <w:r w:rsidR="00F1125F">
        <w:rPr>
          <w:rFonts w:hint="eastAsia"/>
        </w:rPr>
        <w:t>选择套装排序</w:t>
      </w:r>
      <w:r w:rsidR="00F1125F">
        <w:t>方式</w:t>
      </w:r>
      <w:bookmarkEnd w:id="14"/>
    </w:p>
    <w:p w:rsidR="00A90244" w:rsidRPr="00FF3116" w:rsidRDefault="00A90244" w:rsidP="00A90244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基本流：1.用户选择</w:t>
      </w:r>
      <w:r w:rsidR="00B27D01">
        <w:rPr>
          <w:rFonts w:hint="eastAsia"/>
        </w:rPr>
        <w:t>是否按照</w:t>
      </w:r>
      <w:r w:rsidR="00F1125F">
        <w:rPr>
          <w:rFonts w:hint="eastAsia"/>
        </w:rPr>
        <w:t>上传</w:t>
      </w:r>
      <w:r w:rsidR="00F1125F">
        <w:t>时间</w:t>
      </w:r>
      <w:r w:rsidR="00B078D2">
        <w:rPr>
          <w:rFonts w:hint="eastAsia"/>
        </w:rPr>
        <w:t>、</w:t>
      </w:r>
      <w:r w:rsidR="00B078D2">
        <w:t>或者套装</w:t>
      </w:r>
      <w:r w:rsidR="00B078D2">
        <w:rPr>
          <w:rFonts w:hint="eastAsia"/>
        </w:rPr>
        <w:t>名称</w:t>
      </w:r>
      <w:r w:rsidR="00F1125F">
        <w:t>排序；</w:t>
      </w:r>
      <w:r w:rsidR="00F1125F">
        <w:rPr>
          <w:rFonts w:hint="eastAsia"/>
        </w:rPr>
        <w:t>2</w:t>
      </w:r>
      <w:r w:rsidR="00F1125F">
        <w:t>.选择</w:t>
      </w:r>
      <w:r w:rsidR="00F1125F">
        <w:rPr>
          <w:rFonts w:hint="eastAsia"/>
        </w:rPr>
        <w:t>“是”则</w:t>
      </w:r>
      <w:r w:rsidR="00F1125F">
        <w:t>排序</w:t>
      </w:r>
    </w:p>
    <w:p w:rsidR="00A90244" w:rsidRPr="00FF3116" w:rsidRDefault="00A90244" w:rsidP="000D4BAE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</w:t>
      </w:r>
      <w:r w:rsidR="006E17D2">
        <w:rPr>
          <w:rFonts w:hint="eastAsia"/>
        </w:rPr>
        <w:t>按照默认</w:t>
      </w:r>
      <w:r w:rsidR="006E17D2">
        <w:t>上传时间排序</w:t>
      </w:r>
      <w:r w:rsidR="0090282F" w:rsidRPr="00FF3116">
        <w:rPr>
          <w:rFonts w:hint="eastAsia"/>
        </w:rPr>
        <w:t>。</w:t>
      </w:r>
    </w:p>
    <w:p w:rsidR="00EE4C79" w:rsidRPr="00FF3116" w:rsidRDefault="00EE4C79" w:rsidP="00781B6D">
      <w:pPr>
        <w:pStyle w:val="3"/>
      </w:pPr>
      <w:bookmarkStart w:id="15" w:name="_Toc406792811"/>
      <w:r w:rsidRPr="00FF3116">
        <w:rPr>
          <w:rFonts w:hint="eastAsia"/>
        </w:rPr>
        <w:t>软件服务商用例：</w:t>
      </w:r>
      <w:r w:rsidR="003E684D">
        <w:rPr>
          <w:rFonts w:hint="eastAsia"/>
        </w:rPr>
        <w:t>浏览套装</w:t>
      </w:r>
      <w:r w:rsidR="003E684D">
        <w:t>基本信息</w:t>
      </w:r>
      <w:bookmarkEnd w:id="15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基本流：1.软件服务商设置搜索条件；2.系统显示场景搜索结果；3.软件服务商选择所需要查询的套装；4.系统显示套装下载记录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备选流：没有搜索结果；关闭查询页面。</w:t>
      </w:r>
    </w:p>
    <w:p w:rsidR="00EE4C79" w:rsidRPr="00FF3116" w:rsidRDefault="00EE4C79" w:rsidP="00781B6D">
      <w:pPr>
        <w:pStyle w:val="3"/>
      </w:pPr>
      <w:bookmarkStart w:id="16" w:name="_Toc406792812"/>
      <w:r w:rsidRPr="00FF3116">
        <w:rPr>
          <w:rFonts w:hint="eastAsia"/>
        </w:rPr>
        <w:t>软件服务商用例：上传室内设计套装</w:t>
      </w:r>
      <w:bookmarkEnd w:id="16"/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t>基本流：1.软件服务商选择上传功能；2.系统显示上传页面；3.软件服务商选择上传文件；4.系统将文件存入数据库并更新</w:t>
      </w:r>
    </w:p>
    <w:p w:rsidR="00EE4C79" w:rsidRPr="00FF3116" w:rsidRDefault="00EE4C79" w:rsidP="00F02706">
      <w:pPr>
        <w:pStyle w:val="af3"/>
        <w:numPr>
          <w:ilvl w:val="0"/>
          <w:numId w:val="15"/>
        </w:numPr>
        <w:ind w:firstLineChars="0"/>
      </w:pPr>
      <w:r w:rsidRPr="00FF3116">
        <w:rPr>
          <w:rFonts w:hint="eastAsia"/>
        </w:rPr>
        <w:lastRenderedPageBreak/>
        <w:t>备选流：点击取消，关闭上传页面。</w:t>
      </w:r>
    </w:p>
    <w:p w:rsidR="00EE4C79" w:rsidRPr="00FF3116" w:rsidRDefault="00EE4C79" w:rsidP="00781B6D">
      <w:pPr>
        <w:pStyle w:val="3"/>
      </w:pPr>
      <w:bookmarkStart w:id="17" w:name="_Toc406792813"/>
      <w:r w:rsidRPr="00FF3116">
        <w:rPr>
          <w:rFonts w:hint="eastAsia"/>
        </w:rPr>
        <w:t>软件服务商用例：删除室内设计套装</w:t>
      </w:r>
      <w:bookmarkEnd w:id="17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基本流：1.软件服务商设置搜索条件；2.系统显示场景搜索结果；3.软件服务商选择所需要删除的套装；4.系统将该套装删除并更新</w:t>
      </w:r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备选流：没有搜索结果；点击取消，关闭删除页面。</w:t>
      </w:r>
    </w:p>
    <w:p w:rsidR="00EE4C79" w:rsidRPr="00FF3116" w:rsidRDefault="00EE4C79" w:rsidP="00781B6D">
      <w:pPr>
        <w:pStyle w:val="3"/>
      </w:pPr>
      <w:bookmarkStart w:id="18" w:name="_Toc406792814"/>
      <w:r w:rsidRPr="00FF3116">
        <w:rPr>
          <w:rFonts w:hint="eastAsia"/>
        </w:rPr>
        <w:t>软件服务商用例：修改室内设计套装</w:t>
      </w:r>
      <w:bookmarkEnd w:id="18"/>
    </w:p>
    <w:p w:rsidR="00EE4C79" w:rsidRPr="00FF3116" w:rsidRDefault="00EE4C79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基本流：1.软件服务商设置搜索条件；2.系统显示场景搜索结果；3.软件服务商选择场景；4.软件服务商修改场景信息；5.系统保存修改信息并更新数据库</w:t>
      </w:r>
    </w:p>
    <w:p w:rsidR="008A7B2E" w:rsidRPr="00FF3116" w:rsidRDefault="00EE4C79" w:rsidP="008A7B2E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备选流：没有搜索结果；点击取消，关闭修改页面。</w:t>
      </w:r>
    </w:p>
    <w:p w:rsidR="008A7B2E" w:rsidRPr="00FF3116" w:rsidRDefault="00A327BE" w:rsidP="00781B6D">
      <w:pPr>
        <w:pStyle w:val="2"/>
      </w:pPr>
      <w:bookmarkStart w:id="19" w:name="_Toc406792815"/>
      <w:r w:rsidRPr="00FF3116">
        <w:rPr>
          <w:rFonts w:hint="eastAsia"/>
        </w:rPr>
        <w:t>非功能</w:t>
      </w:r>
      <w:r w:rsidRPr="00FF3116">
        <w:t>需求</w:t>
      </w:r>
      <w:bookmarkEnd w:id="19"/>
    </w:p>
    <w:p w:rsidR="00AB2550" w:rsidRPr="00FF3116" w:rsidRDefault="00AB2550" w:rsidP="00781B6D">
      <w:pPr>
        <w:pStyle w:val="3"/>
      </w:pPr>
      <w:bookmarkStart w:id="20" w:name="_Toc406792816"/>
      <w:r w:rsidRPr="00FF3116">
        <w:rPr>
          <w:rFonts w:hint="eastAsia"/>
        </w:rPr>
        <w:t>可用性</w:t>
      </w:r>
      <w:bookmarkEnd w:id="20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简单易用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该软件应该简单易于使用，用户界面应该有足够的提示来方便用户自学上手使用该软件。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1" w:name="_Toc498836235"/>
      <w:r w:rsidRPr="00FF3116">
        <w:rPr>
          <w:rFonts w:hint="eastAsia"/>
        </w:rPr>
        <w:t>用户手册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该软件应包含本地帮助文档，用户能够通过阅读帮助文档正确使用该工具。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行为反馈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该软件应对用户可能造成延迟反馈的操作进行即时行为反馈，防止用户不确定自己的行为是否被软件所接收。比如用户有可能触发从服务器端下载场景模型的操作时，系统应给出请稍候等提示。</w:t>
      </w:r>
    </w:p>
    <w:p w:rsidR="00842466" w:rsidRPr="00EC6822" w:rsidRDefault="00842466" w:rsidP="00F02706">
      <w:pPr>
        <w:pStyle w:val="af3"/>
        <w:numPr>
          <w:ilvl w:val="0"/>
          <w:numId w:val="14"/>
        </w:numPr>
        <w:ind w:firstLineChars="0"/>
      </w:pPr>
      <w:r w:rsidRPr="00EC6822">
        <w:rPr>
          <w:rFonts w:hint="eastAsia"/>
        </w:rPr>
        <w:t>方便筛选</w:t>
      </w:r>
    </w:p>
    <w:p w:rsidR="00842466" w:rsidRPr="00EC6822" w:rsidRDefault="00842466" w:rsidP="00842466">
      <w:pPr>
        <w:ind w:left="720"/>
      </w:pPr>
      <w:r w:rsidRPr="00EC6822">
        <w:rPr>
          <w:rFonts w:hint="eastAsia"/>
        </w:rPr>
        <w:t>由于场景模型在软件中数量较多，系统应尽可能提供方便的筛选方式（</w:t>
      </w:r>
      <w:r w:rsidR="00EC6822" w:rsidRPr="00EC6822">
        <w:rPr>
          <w:rFonts w:hint="eastAsia"/>
        </w:rPr>
        <w:t>根据</w:t>
      </w:r>
      <w:r w:rsidR="00EC6822" w:rsidRPr="00EC6822">
        <w:t>时间</w:t>
      </w:r>
      <w:r w:rsidR="00EC6822" w:rsidRPr="00EC6822">
        <w:rPr>
          <w:rFonts w:hint="eastAsia"/>
        </w:rPr>
        <w:t>排序</w:t>
      </w:r>
      <w:r w:rsidR="00EC6822" w:rsidRPr="00EC6822">
        <w:t>，根据关键词筛选</w:t>
      </w:r>
      <w:r w:rsidRPr="00EC6822">
        <w:rPr>
          <w:rFonts w:hint="eastAsia"/>
        </w:rPr>
        <w:t>）来帮助用户找到所需要的场景。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界面生动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界面应生动，元素丰富，符合渲染软件该有的氛围。</w:t>
      </w:r>
    </w:p>
    <w:p w:rsidR="00842466" w:rsidRPr="00FF3116" w:rsidRDefault="00842466" w:rsidP="00781B6D">
      <w:pPr>
        <w:pStyle w:val="3"/>
      </w:pPr>
      <w:bookmarkStart w:id="22" w:name="_Toc406792817"/>
      <w:r w:rsidRPr="00FF3116">
        <w:rPr>
          <w:rFonts w:hint="eastAsia"/>
        </w:rPr>
        <w:t>可靠性</w:t>
      </w:r>
      <w:bookmarkEnd w:id="21"/>
      <w:bookmarkEnd w:id="22"/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r w:rsidRPr="00FF3116">
        <w:rPr>
          <w:rFonts w:hint="eastAsia"/>
        </w:rPr>
        <w:t>稳定的客户端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客户端的稳定性应达到99.8%以上，即平均1000次操作应有至少998次被正确处理。</w:t>
      </w:r>
    </w:p>
    <w:p w:rsidR="00842466" w:rsidRPr="00FF3116" w:rsidRDefault="00842466" w:rsidP="00F02706">
      <w:pPr>
        <w:pStyle w:val="af3"/>
        <w:numPr>
          <w:ilvl w:val="0"/>
          <w:numId w:val="14"/>
        </w:numPr>
        <w:ind w:firstLineChars="0"/>
      </w:pPr>
      <w:bookmarkStart w:id="23" w:name="_Toc498836237"/>
      <w:r w:rsidRPr="00FF3116">
        <w:rPr>
          <w:rFonts w:hint="eastAsia"/>
        </w:rPr>
        <w:t>错误独立性</w:t>
      </w:r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对于客户端及服务器来说，无论发生任何错误的时候，都不应该将错误的影响传递给对方。</w:t>
      </w:r>
    </w:p>
    <w:p w:rsidR="00842466" w:rsidRPr="00FF71AC" w:rsidRDefault="00842466" w:rsidP="00781B6D">
      <w:pPr>
        <w:pStyle w:val="3"/>
      </w:pPr>
      <w:bookmarkStart w:id="24" w:name="_Toc406792818"/>
      <w:r w:rsidRPr="00FF71AC">
        <w:rPr>
          <w:rFonts w:hint="eastAsia"/>
        </w:rPr>
        <w:t>性能</w:t>
      </w:r>
      <w:bookmarkEnd w:id="23"/>
      <w:bookmarkEnd w:id="24"/>
    </w:p>
    <w:p w:rsidR="00842466" w:rsidRPr="00FF71AC" w:rsidRDefault="00842466" w:rsidP="00F02706">
      <w:pPr>
        <w:pStyle w:val="af3"/>
        <w:numPr>
          <w:ilvl w:val="0"/>
          <w:numId w:val="14"/>
        </w:numPr>
        <w:ind w:firstLineChars="0"/>
      </w:pPr>
      <w:r w:rsidRPr="00FF71AC">
        <w:rPr>
          <w:rFonts w:hint="eastAsia"/>
        </w:rPr>
        <w:t>模型呈现延迟</w:t>
      </w:r>
    </w:p>
    <w:p w:rsidR="00842466" w:rsidRPr="00FF71AC" w:rsidRDefault="00842466" w:rsidP="00842466">
      <w:pPr>
        <w:ind w:left="720"/>
      </w:pPr>
      <w:r w:rsidRPr="00FF71AC">
        <w:rPr>
          <w:rFonts w:hint="eastAsia"/>
        </w:rPr>
        <w:t>用户在更换场景模型时，本地模型呈现延迟应小于</w:t>
      </w:r>
      <w:r w:rsidR="00517661" w:rsidRPr="00FF71AC">
        <w:rPr>
          <w:rFonts w:hint="eastAsia"/>
        </w:rPr>
        <w:t>15</w:t>
      </w:r>
      <w:r w:rsidRPr="00FF71AC">
        <w:rPr>
          <w:rFonts w:hint="eastAsia"/>
        </w:rPr>
        <w:t>s，服务器端模型加载应小于</w:t>
      </w:r>
      <w:r w:rsidR="00C234F0" w:rsidRPr="00FF71AC">
        <w:t>1</w:t>
      </w:r>
      <w:r w:rsidR="00F342DB" w:rsidRPr="00FF71AC">
        <w:t>5</w:t>
      </w:r>
      <w:r w:rsidRPr="00FF71AC">
        <w:rPr>
          <w:rFonts w:hint="eastAsia"/>
        </w:rPr>
        <w:t>s。</w:t>
      </w:r>
    </w:p>
    <w:p w:rsidR="00842466" w:rsidRPr="00FF71AC" w:rsidRDefault="00842466" w:rsidP="00F02706">
      <w:pPr>
        <w:pStyle w:val="af3"/>
        <w:numPr>
          <w:ilvl w:val="0"/>
          <w:numId w:val="14"/>
        </w:numPr>
        <w:ind w:firstLineChars="0"/>
      </w:pPr>
      <w:bookmarkStart w:id="25" w:name="_Toc498836239"/>
      <w:r w:rsidRPr="00FF71AC">
        <w:rPr>
          <w:rFonts w:hint="eastAsia"/>
        </w:rPr>
        <w:t>客户端载入延迟</w:t>
      </w:r>
    </w:p>
    <w:p w:rsidR="00842466" w:rsidRPr="00FF71AC" w:rsidRDefault="00842466" w:rsidP="00842466">
      <w:pPr>
        <w:ind w:left="720"/>
      </w:pPr>
      <w:r w:rsidRPr="00FF71AC">
        <w:rPr>
          <w:rFonts w:hint="eastAsia"/>
        </w:rPr>
        <w:t>客户端界面载入应小于</w:t>
      </w:r>
      <w:r w:rsidR="006C527F">
        <w:t>5</w:t>
      </w:r>
      <w:r w:rsidRPr="00FF71AC">
        <w:rPr>
          <w:rFonts w:hint="eastAsia"/>
        </w:rPr>
        <w:t>s。</w:t>
      </w:r>
    </w:p>
    <w:p w:rsidR="00842466" w:rsidRPr="00FF71AC" w:rsidRDefault="00842466" w:rsidP="00F02706">
      <w:pPr>
        <w:pStyle w:val="af3"/>
        <w:numPr>
          <w:ilvl w:val="0"/>
          <w:numId w:val="14"/>
        </w:numPr>
        <w:ind w:firstLineChars="0"/>
      </w:pPr>
      <w:r w:rsidRPr="00FF71AC">
        <w:rPr>
          <w:rFonts w:hint="eastAsia"/>
        </w:rPr>
        <w:t>查询延迟</w:t>
      </w:r>
    </w:p>
    <w:p w:rsidR="00842466" w:rsidRPr="00FF71AC" w:rsidRDefault="00842466" w:rsidP="00842466">
      <w:pPr>
        <w:ind w:left="720"/>
      </w:pPr>
      <w:r w:rsidRPr="00FF71AC">
        <w:rPr>
          <w:rFonts w:hint="eastAsia"/>
        </w:rPr>
        <w:t>用户对于场景的检索等待时间应小于</w:t>
      </w:r>
      <w:r w:rsidR="000A1D37" w:rsidRPr="00FF71AC">
        <w:t>10</w:t>
      </w:r>
      <w:r w:rsidRPr="00FF71AC">
        <w:rPr>
          <w:rFonts w:hint="eastAsia"/>
        </w:rPr>
        <w:t>s。</w:t>
      </w:r>
    </w:p>
    <w:p w:rsidR="00842466" w:rsidRPr="00FF3116" w:rsidRDefault="00842466" w:rsidP="00781B6D">
      <w:pPr>
        <w:pStyle w:val="3"/>
      </w:pPr>
      <w:bookmarkStart w:id="26" w:name="_Toc406792819"/>
      <w:bookmarkEnd w:id="25"/>
      <w:r w:rsidRPr="00FF3116">
        <w:rPr>
          <w:rFonts w:hint="eastAsia"/>
        </w:rPr>
        <w:t>代码</w:t>
      </w:r>
      <w:bookmarkEnd w:id="26"/>
    </w:p>
    <w:p w:rsidR="00842466" w:rsidRPr="00FF3116" w:rsidRDefault="00842466" w:rsidP="00842466">
      <w:pPr>
        <w:ind w:left="720"/>
      </w:pPr>
      <w:r w:rsidRPr="00FF3116">
        <w:rPr>
          <w:rFonts w:hint="eastAsia"/>
        </w:rPr>
        <w:t>代码应符合统一的编码规范，有足够的注释及清晰的类名、函数名、变量和属性名。</w:t>
      </w:r>
    </w:p>
    <w:p w:rsidR="00D90EB8" w:rsidRPr="00FF3116" w:rsidRDefault="00D90EB8">
      <w:pPr>
        <w:pStyle w:val="1"/>
        <w:numPr>
          <w:ilvl w:val="0"/>
          <w:numId w:val="1"/>
        </w:numPr>
        <w:ind w:left="360" w:hanging="360"/>
      </w:pPr>
      <w:r w:rsidRPr="00FF3116">
        <w:br w:type="page"/>
      </w:r>
      <w:bookmarkStart w:id="27" w:name="_Toc406792820"/>
      <w:r w:rsidRPr="00FF3116">
        <w:rPr>
          <w:rFonts w:hint="eastAsia"/>
        </w:rPr>
        <w:lastRenderedPageBreak/>
        <w:t>测试策略</w:t>
      </w:r>
      <w:bookmarkEnd w:id="27"/>
    </w:p>
    <w:p w:rsidR="00D90EB8" w:rsidRPr="00FF3116" w:rsidRDefault="00D90EB8">
      <w:pPr>
        <w:pStyle w:val="2"/>
        <w:numPr>
          <w:ilvl w:val="1"/>
          <w:numId w:val="1"/>
        </w:numPr>
        <w:ind w:left="720" w:hanging="720"/>
      </w:pPr>
      <w:bookmarkStart w:id="28" w:name="_Toc406792821"/>
      <w:r w:rsidRPr="00FF3116">
        <w:rPr>
          <w:rFonts w:hint="eastAsia"/>
        </w:rPr>
        <w:t>测试类型</w:t>
      </w:r>
      <w:bookmarkEnd w:id="28"/>
    </w:p>
    <w:p w:rsidR="00D90EB8" w:rsidRPr="00FF3116" w:rsidRDefault="00D90EB8" w:rsidP="00781B6D">
      <w:pPr>
        <w:pStyle w:val="3"/>
      </w:pPr>
      <w:bookmarkStart w:id="29" w:name="_Toc406792822"/>
      <w:r w:rsidRPr="004A23D2">
        <w:rPr>
          <w:rFonts w:hint="eastAsia"/>
        </w:rPr>
        <w:t>数据和数据库完整性测试</w:t>
      </w:r>
      <w:bookmarkEnd w:id="2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确保数据库访问方法和进程正常运行，数据不会遭到损坏。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00046A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调用各个数据库访问方法和进程，并在其中填充有效的和无效的数据或对数据的请求</w:t>
            </w:r>
            <w:r w:rsidRPr="00FF3116">
              <w:rPr>
                <w:rFonts w:ascii="Times New Roman" w:hint="eastAsia"/>
              </w:rPr>
              <w:t>。</w:t>
            </w:r>
          </w:p>
          <w:p w:rsidR="00D90EB8" w:rsidRPr="00FF3116" w:rsidRDefault="00D90EB8" w:rsidP="0000046A">
            <w:pPr>
              <w:pStyle w:val="InfoBlue"/>
              <w:rPr>
                <w:rFonts w:ascii="Times New Roman"/>
              </w:rPr>
            </w:pPr>
            <w:r w:rsidRPr="00FF3116">
              <w:rPr>
                <w:rFonts w:hint="eastAsia"/>
              </w:rPr>
              <w:t>检查数据库，确保数据已按预期的方式填充，并且所有数据库事件都按正常方式出现；或者检查所返回的数据，确保为正当的理由检索到了正确的数据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所有的数据库访问方法和进程都按照设计的方式运行，数据没有遭到损坏。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测</w:t>
            </w:r>
            <w:r w:rsidR="0000046A" w:rsidRPr="00FF3116">
              <w:rPr>
                <w:rFonts w:hint="eastAsia"/>
              </w:rPr>
              <w:t>试</w:t>
            </w:r>
            <w:r w:rsidRPr="00FF3116">
              <w:rPr>
                <w:rFonts w:hint="eastAsia"/>
              </w:rPr>
              <w:t>需要</w:t>
            </w:r>
            <w:r w:rsidR="0000046A" w:rsidRPr="00FF3116">
              <w:rPr>
                <w:rFonts w:hint="eastAsia"/>
              </w:rPr>
              <w:t>MySQL Workbench环境</w:t>
            </w:r>
            <w:r w:rsidRPr="00FF3116">
              <w:rPr>
                <w:rFonts w:hint="eastAsia"/>
              </w:rPr>
              <w:t>以便在数据库中直接</w:t>
            </w:r>
            <w:r w:rsidR="0000046A" w:rsidRPr="00FF3116">
              <w:rPr>
                <w:rFonts w:hint="eastAsia"/>
              </w:rPr>
              <w:t>输入或修改数</w:t>
            </w:r>
            <w:r w:rsidRPr="00FF3116">
              <w:rPr>
                <w:rFonts w:hint="eastAsia"/>
              </w:rPr>
              <w:t>据。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进程应该以手工方式调用。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应使用小型或最小的数据库（其中的记录数很有限）来使所有无法接受的事件具有更大的可见性。</w:t>
            </w:r>
          </w:p>
        </w:tc>
      </w:tr>
    </w:tbl>
    <w:p w:rsidR="00D90EB8" w:rsidRPr="00FF3116" w:rsidRDefault="00D90EB8" w:rsidP="0000046A">
      <w:pPr>
        <w:pStyle w:val="InfoBlue"/>
      </w:pPr>
    </w:p>
    <w:p w:rsidR="00D90EB8" w:rsidRPr="004A23D2" w:rsidRDefault="00D90EB8" w:rsidP="00781B6D">
      <w:pPr>
        <w:pStyle w:val="3"/>
      </w:pPr>
      <w:bookmarkStart w:id="30" w:name="_Toc406792823"/>
      <w:r w:rsidRPr="004A23D2">
        <w:rPr>
          <w:rFonts w:hint="eastAsia"/>
        </w:rPr>
        <w:t>功能测试</w:t>
      </w:r>
      <w:bookmarkEnd w:id="30"/>
    </w:p>
    <w:tbl>
      <w:tblPr>
        <w:tblW w:w="8838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57"/>
        <w:gridCol w:w="7181"/>
      </w:tblGrid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7181" w:type="dxa"/>
          </w:tcPr>
          <w:p w:rsidR="00C91983" w:rsidRPr="00FF3116" w:rsidRDefault="004034D7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FF3116">
              <w:rPr>
                <w:rFonts w:hint="eastAsia"/>
              </w:rPr>
              <w:t>用户</w:t>
            </w:r>
            <w:r w:rsidRPr="00FF3116">
              <w:t>功能</w:t>
            </w:r>
            <w:r w:rsidR="00AC3DC5" w:rsidRPr="00FF3116">
              <w:rPr>
                <w:rFonts w:hint="eastAsia"/>
              </w:rPr>
              <w:t>：</w:t>
            </w:r>
          </w:p>
          <w:p w:rsidR="004034D7" w:rsidRPr="00FF3116" w:rsidRDefault="004034D7" w:rsidP="00781B6D">
            <w:r w:rsidRPr="00FF3116">
              <w:t>浏览场</w:t>
            </w:r>
            <w:r w:rsidRPr="00B64192">
              <w:t>景并进入</w:t>
            </w:r>
            <w:r w:rsidRPr="00B64192">
              <w:rPr>
                <w:rFonts w:hint="eastAsia"/>
              </w:rPr>
              <w:t>，修改室内物品纹理，更换观察视角调节室内光照</w:t>
            </w:r>
            <w:r w:rsidR="001F24AC" w:rsidRPr="00B64192">
              <w:rPr>
                <w:rFonts w:hint="eastAsia"/>
              </w:rPr>
              <w:t>，下载</w:t>
            </w:r>
            <w:r w:rsidR="00521246" w:rsidRPr="00B64192">
              <w:rPr>
                <w:rFonts w:hint="eastAsia"/>
              </w:rPr>
              <w:t>，修改室内物品颜色</w:t>
            </w:r>
            <w:r w:rsidR="00B64192" w:rsidRPr="00B64192">
              <w:rPr>
                <w:rFonts w:hint="eastAsia"/>
              </w:rPr>
              <w:t>，利用不同的搜索条件查询数据</w:t>
            </w:r>
          </w:p>
          <w:p w:rsidR="001F519D" w:rsidRPr="006A15DF" w:rsidRDefault="00C91983" w:rsidP="00781B6D">
            <w:pPr>
              <w:pStyle w:val="af3"/>
              <w:numPr>
                <w:ilvl w:val="0"/>
                <w:numId w:val="14"/>
              </w:numPr>
              <w:ind w:firstLineChars="0"/>
            </w:pPr>
            <w:r w:rsidRPr="006A15DF">
              <w:rPr>
                <w:rFonts w:hint="eastAsia"/>
              </w:rPr>
              <w:t>软件</w:t>
            </w:r>
            <w:r w:rsidRPr="006A15DF">
              <w:t>服务商功能：</w:t>
            </w:r>
          </w:p>
          <w:p w:rsidR="00BC6A41" w:rsidRPr="00BC6A41" w:rsidRDefault="004034D7" w:rsidP="009D2A56">
            <w:pPr>
              <w:rPr>
                <w:rFonts w:hint="eastAsia"/>
              </w:rPr>
            </w:pPr>
            <w:r w:rsidRPr="006A15DF">
              <w:rPr>
                <w:rFonts w:hint="eastAsia"/>
              </w:rPr>
              <w:t>查询套装下载记录</w:t>
            </w:r>
            <w:r w:rsidR="00C91983" w:rsidRPr="006A15DF">
              <w:rPr>
                <w:rFonts w:hint="eastAsia"/>
              </w:rPr>
              <w:t>，</w:t>
            </w:r>
            <w:r w:rsidRPr="006A15DF">
              <w:rPr>
                <w:rFonts w:hint="eastAsia"/>
              </w:rPr>
              <w:t>上传室内设计套装</w:t>
            </w:r>
            <w:r w:rsidR="00C91983" w:rsidRPr="006A15DF">
              <w:rPr>
                <w:rFonts w:hint="eastAsia"/>
              </w:rPr>
              <w:t>，</w:t>
            </w:r>
            <w:r w:rsidRPr="006A15DF">
              <w:rPr>
                <w:rFonts w:hint="eastAsia"/>
              </w:rPr>
              <w:t>删除室内设计套装</w:t>
            </w:r>
            <w:r w:rsidR="00C91983" w:rsidRPr="006A15DF">
              <w:rPr>
                <w:rFonts w:hint="eastAsia"/>
              </w:rPr>
              <w:t>，</w:t>
            </w:r>
            <w:r w:rsidRPr="006A15DF">
              <w:rPr>
                <w:rFonts w:hint="eastAsia"/>
              </w:rPr>
              <w:t>修改套装</w:t>
            </w:r>
            <w:r w:rsidR="009D2A56" w:rsidRPr="006A15DF">
              <w:rPr>
                <w:rFonts w:hint="eastAsia"/>
              </w:rPr>
              <w:t>信息</w:t>
            </w:r>
            <w:r w:rsidR="00BC6A41">
              <w:rPr>
                <w:rFonts w:hint="eastAsia"/>
              </w:rPr>
              <w:t>，用户登录</w:t>
            </w:r>
            <w:r w:rsidR="00BC6A41">
              <w:t>，注销登陆，接口测试</w:t>
            </w:r>
            <w:r w:rsidR="00BC6A41">
              <w:rPr>
                <w:rFonts w:hint="eastAsia"/>
              </w:rPr>
              <w:t>，</w:t>
            </w:r>
            <w:r w:rsidR="00BC6A41">
              <w:t>标签管理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7181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利用有效的和无效的数据来执行各个用例、用例流或功能，以核实以下内容：</w:t>
            </w:r>
          </w:p>
          <w:p w:rsidR="00DC0AEA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在使用有效数据时得到预期的结果。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在使用无效数据时显示相应的错误消息或警告消息。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7181" w:type="dxa"/>
          </w:tcPr>
          <w:p w:rsidR="00A729FD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所计划的测试已全部执行。</w:t>
            </w:r>
          </w:p>
          <w:p w:rsidR="00D90EB8" w:rsidRPr="00FF3116" w:rsidRDefault="00A729FD" w:rsidP="0000046A">
            <w:pPr>
              <w:pStyle w:val="InfoBlue"/>
            </w:pPr>
            <w:r w:rsidRPr="00FF3116">
              <w:rPr>
                <w:rFonts w:hint="eastAsia"/>
              </w:rPr>
              <w:t>所发现的缺陷已全部解决</w:t>
            </w:r>
          </w:p>
        </w:tc>
      </w:tr>
      <w:tr w:rsidR="00D90EB8" w:rsidRPr="00FF3116" w:rsidTr="009717D3">
        <w:trPr>
          <w:cantSplit/>
        </w:trPr>
        <w:tc>
          <w:tcPr>
            <w:tcW w:w="1657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7181" w:type="dxa"/>
          </w:tcPr>
          <w:p w:rsidR="00D90EB8" w:rsidRPr="00FF3116" w:rsidRDefault="009717D3" w:rsidP="0000046A">
            <w:pPr>
              <w:pStyle w:val="InfoBlue"/>
            </w:pPr>
            <w:r w:rsidRPr="00FF3116">
              <w:rPr>
                <w:rFonts w:hint="eastAsia"/>
              </w:rPr>
              <w:t>将</w:t>
            </w:r>
            <w:r w:rsidRPr="00FF3116">
              <w:t>核心功能最先测试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781B6D">
      <w:pPr>
        <w:pStyle w:val="3"/>
      </w:pPr>
      <w:bookmarkStart w:id="31" w:name="_Toc406792824"/>
      <w:r w:rsidRPr="004A23D2">
        <w:rPr>
          <w:rFonts w:hint="eastAsia"/>
        </w:rPr>
        <w:t>业务周期测试</w:t>
      </w:r>
      <w:bookmarkEnd w:id="31"/>
    </w:p>
    <w:p w:rsidR="00B76E89" w:rsidRPr="00FF3116" w:rsidRDefault="009774AE" w:rsidP="0000046A">
      <w:pPr>
        <w:pStyle w:val="InfoBlue"/>
      </w:pPr>
      <w:r w:rsidRPr="00FF3116">
        <w:rPr>
          <w:rFonts w:hint="eastAsia"/>
        </w:rPr>
        <w:t>将不实施和执行该测试</w:t>
      </w:r>
      <w:r w:rsidR="00B76E89" w:rsidRPr="00FF3116">
        <w:rPr>
          <w:rFonts w:hint="eastAsia"/>
        </w:rPr>
        <w:t>。</w:t>
      </w:r>
    </w:p>
    <w:p w:rsidR="009774AE" w:rsidRPr="00FF3116" w:rsidRDefault="00B76E89" w:rsidP="00781B6D">
      <w:pPr>
        <w:pStyle w:val="InfoBlue"/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0B1D5C">
        <w:t>P</w:t>
      </w:r>
      <w:r w:rsidRPr="00FF3116">
        <w:t>ad）</w:t>
      </w:r>
      <w:r w:rsidRPr="00FF3116">
        <w:rPr>
          <w:rFonts w:hint="eastAsia"/>
        </w:rPr>
        <w:t>，</w:t>
      </w:r>
      <w:r w:rsidRPr="00FF3116">
        <w:t>用户使用时间不</w:t>
      </w:r>
      <w:r w:rsidRPr="00FF3116">
        <w:rPr>
          <w:rFonts w:hint="eastAsia"/>
        </w:rPr>
        <w:t>固定</w:t>
      </w:r>
      <w:r w:rsidRPr="00FF3116">
        <w:t>，</w:t>
      </w:r>
      <w:r w:rsidR="00481DC4" w:rsidRPr="00FF3116">
        <w:rPr>
          <w:rFonts w:hint="eastAsia"/>
        </w:rPr>
        <w:t>灵活性</w:t>
      </w:r>
      <w:r w:rsidR="00481DC4" w:rsidRPr="00FF3116">
        <w:t>高。</w:t>
      </w:r>
      <w:r w:rsidR="00481DC4" w:rsidRPr="00FF3116">
        <w:rPr>
          <w:rFonts w:hint="eastAsia"/>
          <w:b/>
        </w:rPr>
        <w:t>该测试不合适。</w:t>
      </w:r>
    </w:p>
    <w:p w:rsidR="00D90EB8" w:rsidRPr="00FF3116" w:rsidRDefault="00D90EB8" w:rsidP="00440AAA">
      <w:pPr>
        <w:pStyle w:val="3"/>
        <w:tabs>
          <w:tab w:val="num" w:pos="360"/>
        </w:tabs>
        <w:rPr>
          <w:i w:val="0"/>
        </w:rPr>
      </w:pPr>
      <w:bookmarkStart w:id="32" w:name="_Toc406792825"/>
      <w:r w:rsidRPr="00FF3116">
        <w:rPr>
          <w:rFonts w:hint="eastAsia"/>
          <w:i w:val="0"/>
        </w:rPr>
        <w:lastRenderedPageBreak/>
        <w:t>用户界面测试</w:t>
      </w:r>
      <w:bookmarkEnd w:id="32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6D1032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通过浏览测试对象可正确反映业务的功能和需求，这种浏览包括窗口与窗口之间、字段与字段之间的浏览，以及各种访问方法（</w:t>
            </w:r>
            <w:r w:rsidR="006D1032" w:rsidRPr="00FF3116">
              <w:rPr>
                <w:rFonts w:hint="eastAsia"/>
              </w:rPr>
              <w:t>手指触摸</w:t>
            </w:r>
            <w:r w:rsidR="00E92808" w:rsidRPr="00FF3116">
              <w:rPr>
                <w:rFonts w:hint="eastAsia"/>
              </w:rPr>
              <w:t>方式</w:t>
            </w:r>
            <w:r w:rsidRPr="00FF3116">
              <w:rPr>
                <w:rFonts w:hint="eastAsia"/>
              </w:rPr>
              <w:t>）的使用</w:t>
            </w:r>
          </w:p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窗口的对象和特征（例如：菜单、大小、位置、状态和中心）都符合标准。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为每个窗口创建或修改测试，以核实各个应用程序窗口和对象都可正确地进行浏览，并处于正常的对象状态。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证实各个窗口都与基准版本保持一致，或符合可接受标准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D90EB8" w:rsidP="0000046A">
            <w:pPr>
              <w:pStyle w:val="InfoBlue"/>
            </w:pPr>
            <w:r w:rsidRPr="00FF3116">
              <w:rPr>
                <w:rFonts w:hint="eastAsia"/>
              </w:rPr>
              <w:t>并不是所有定制或第三方对象的特征都可访问。</w:t>
            </w:r>
          </w:p>
        </w:tc>
      </w:tr>
    </w:tbl>
    <w:p w:rsidR="00D90EB8" w:rsidRPr="00FF3116" w:rsidRDefault="00D90EB8">
      <w:pPr>
        <w:pStyle w:val="12"/>
      </w:pPr>
    </w:p>
    <w:p w:rsidR="00D90EB8" w:rsidRPr="00FF3116" w:rsidRDefault="00D90EB8" w:rsidP="00E403D0">
      <w:pPr>
        <w:pStyle w:val="3"/>
        <w:tabs>
          <w:tab w:val="num" w:pos="360"/>
        </w:tabs>
      </w:pPr>
      <w:bookmarkStart w:id="33" w:name="_Toc406792826"/>
      <w:r w:rsidRPr="00FF3116">
        <w:rPr>
          <w:rFonts w:hint="eastAsia"/>
        </w:rPr>
        <w:t>性能评价</w:t>
      </w:r>
      <w:bookmarkEnd w:id="33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627"/>
      </w:tblGrid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627" w:type="dxa"/>
          </w:tcPr>
          <w:p w:rsidR="00C91931" w:rsidRDefault="00602B72" w:rsidP="00C91931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测试客户端各个功能的</w:t>
            </w:r>
            <w:r w:rsidR="00FF3116" w:rsidRPr="00FF3116">
              <w:rPr>
                <w:rFonts w:hAnsi="Symbol" w:hint="eastAsia"/>
              </w:rPr>
              <w:t>响应</w:t>
            </w:r>
            <w:r w:rsidRPr="00FF3116">
              <w:rPr>
                <w:rFonts w:hAnsi="Symbol" w:hint="eastAsia"/>
              </w:rPr>
              <w:t>时间</w:t>
            </w:r>
          </w:p>
          <w:p w:rsidR="00C91931" w:rsidRPr="00C91931" w:rsidRDefault="00C91931" w:rsidP="00C91931">
            <w:pPr>
              <w:pStyle w:val="a9"/>
              <w:ind w:left="0"/>
            </w:pPr>
            <w:r>
              <w:rPr>
                <w:rFonts w:hint="eastAsia"/>
              </w:rPr>
              <w:t xml:space="preserve">     实现数据的实时查询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627" w:type="dxa"/>
          </w:tcPr>
          <w:p w:rsidR="00602B72" w:rsidRPr="00A0177E" w:rsidRDefault="00602B72" w:rsidP="0000046A">
            <w:pPr>
              <w:pStyle w:val="InfoBlue"/>
              <w:rPr>
                <w:rFonts w:hAnsi="Symbol" w:hint="eastAsia"/>
              </w:rPr>
            </w:pPr>
            <w:r w:rsidRPr="00A0177E">
              <w:rPr>
                <w:rFonts w:hAnsi="Symbol" w:hint="eastAsia"/>
              </w:rPr>
              <w:t>在i</w:t>
            </w:r>
            <w:r w:rsidR="000D3314" w:rsidRPr="00A0177E">
              <w:rPr>
                <w:rFonts w:hAnsi="Symbol"/>
              </w:rPr>
              <w:t>P</w:t>
            </w:r>
            <w:r w:rsidRPr="00A0177E">
              <w:rPr>
                <w:rFonts w:hAnsi="Symbol" w:hint="eastAsia"/>
              </w:rPr>
              <w:t>ad移动平台上打开客户端，计算相应时间</w:t>
            </w:r>
          </w:p>
          <w:p w:rsidR="00602B72" w:rsidRPr="00A0177E" w:rsidRDefault="00602B72" w:rsidP="0000046A">
            <w:pPr>
              <w:pStyle w:val="InfoBlue"/>
              <w:rPr>
                <w:rFonts w:hAnsi="Symbol" w:hint="eastAsia"/>
              </w:rPr>
            </w:pPr>
            <w:r w:rsidRPr="00A0177E">
              <w:rPr>
                <w:rFonts w:hAnsi="Symbol" w:hint="eastAsia"/>
              </w:rPr>
              <w:t>打开场景，测试响应时间</w:t>
            </w:r>
          </w:p>
          <w:p w:rsidR="00C91931" w:rsidRPr="005D6EA5" w:rsidRDefault="00602B72" w:rsidP="005D6EA5">
            <w:pPr>
              <w:pStyle w:val="InfoBlue"/>
              <w:rPr>
                <w:rFonts w:hAnsi="Symbol" w:hint="eastAsia"/>
                <w:color w:val="FF0000"/>
              </w:rPr>
            </w:pPr>
            <w:r w:rsidRPr="00A0177E">
              <w:rPr>
                <w:rFonts w:hAnsi="Symbol" w:hint="eastAsia"/>
              </w:rPr>
              <w:t>进行渲染，测试相应时间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627" w:type="dxa"/>
          </w:tcPr>
          <w:p w:rsidR="00602B72" w:rsidRPr="00FF3116" w:rsidRDefault="00602B72" w:rsidP="00FF3116">
            <w:pPr>
              <w:pStyle w:val="InfoBlue"/>
              <w:rPr>
                <w:rFonts w:hAnsi="Symbol" w:hint="eastAsia"/>
              </w:rPr>
            </w:pPr>
            <w:r w:rsidRPr="00FF3116">
              <w:rPr>
                <w:rFonts w:hAnsi="Symbol" w:hint="eastAsia"/>
              </w:rPr>
              <w:t>打开客户端响应时间为</w:t>
            </w:r>
            <w:r w:rsidR="003A5095">
              <w:rPr>
                <w:rFonts w:hAnsi="Symbol"/>
              </w:rPr>
              <w:t>5</w:t>
            </w:r>
            <w:r w:rsidR="004A23D2">
              <w:rPr>
                <w:rFonts w:hAnsi="Symbol" w:hint="eastAsia"/>
              </w:rPr>
              <w:t>s</w:t>
            </w:r>
            <w:r w:rsidR="003A5095">
              <w:rPr>
                <w:rFonts w:hAnsi="Symbol" w:hint="eastAsia"/>
              </w:rPr>
              <w:t>之内</w:t>
            </w:r>
          </w:p>
          <w:p w:rsidR="00602B72" w:rsidRPr="00FF3116" w:rsidRDefault="00602B72" w:rsidP="00FF3116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打开场景响应时间</w:t>
            </w:r>
            <w:r w:rsidR="004A23D2">
              <w:rPr>
                <w:rFonts w:hint="eastAsia"/>
              </w:rPr>
              <w:t>在</w:t>
            </w:r>
            <w:r w:rsidR="002B72D3">
              <w:rPr>
                <w:rFonts w:hint="eastAsia"/>
              </w:rPr>
              <w:t>1</w:t>
            </w:r>
            <w:r w:rsidRPr="00FF3116">
              <w:rPr>
                <w:rFonts w:hint="eastAsia"/>
              </w:rPr>
              <w:t>5s</w:t>
            </w:r>
            <w:r w:rsidR="004A23D2">
              <w:rPr>
                <w:rFonts w:hint="eastAsia"/>
              </w:rPr>
              <w:t>之内</w:t>
            </w:r>
          </w:p>
          <w:p w:rsidR="00FF3116" w:rsidRDefault="00602B72" w:rsidP="00C91931">
            <w:pPr>
              <w:pStyle w:val="a9"/>
              <w:ind w:left="0" w:firstLineChars="200" w:firstLine="400"/>
            </w:pPr>
            <w:r w:rsidRPr="00FF3116">
              <w:rPr>
                <w:rFonts w:hint="eastAsia"/>
              </w:rPr>
              <w:t>根据选择条件渲染的时间在</w:t>
            </w:r>
            <w:r w:rsidR="002B72D3">
              <w:rPr>
                <w:rFonts w:hint="eastAsia"/>
              </w:rPr>
              <w:t>3</w:t>
            </w:r>
            <w:r w:rsidRPr="00FF3116">
              <w:rPr>
                <w:rFonts w:hint="eastAsia"/>
              </w:rPr>
              <w:t>s</w:t>
            </w:r>
            <w:r w:rsidR="004A23D2">
              <w:rPr>
                <w:rFonts w:hint="eastAsia"/>
              </w:rPr>
              <w:t>之内</w:t>
            </w:r>
          </w:p>
          <w:p w:rsidR="00C91931" w:rsidRPr="00FF3116" w:rsidRDefault="00C91931" w:rsidP="00C91931">
            <w:pPr>
              <w:pStyle w:val="a9"/>
              <w:ind w:left="0" w:firstLineChars="200" w:firstLine="400"/>
            </w:pPr>
            <w:r>
              <w:rPr>
                <w:rFonts w:hint="eastAsia"/>
              </w:rPr>
              <w:t>查询数据达到实时</w:t>
            </w:r>
          </w:p>
        </w:tc>
      </w:tr>
      <w:tr w:rsidR="00D90EB8" w:rsidRPr="00FF3116">
        <w:trPr>
          <w:cantSplit/>
        </w:trPr>
        <w:tc>
          <w:tcPr>
            <w:tcW w:w="221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627" w:type="dxa"/>
          </w:tcPr>
          <w:p w:rsidR="00D90EB8" w:rsidRPr="00FF3116" w:rsidRDefault="00FF3116" w:rsidP="00FF3116">
            <w:pPr>
              <w:pStyle w:val="InfoBlue"/>
              <w:ind w:left="0" w:firstLineChars="200" w:firstLine="400"/>
            </w:pPr>
            <w:r w:rsidRPr="00FF3116">
              <w:rPr>
                <w:rFonts w:hint="eastAsia"/>
              </w:rPr>
              <w:t>响应时间与客户端运行的平台以及场景的大小有关</w:t>
            </w:r>
          </w:p>
        </w:tc>
      </w:tr>
    </w:tbl>
    <w:p w:rsidR="00D90EB8" w:rsidRPr="00FF3116" w:rsidRDefault="00D90EB8">
      <w:pPr>
        <w:pStyle w:val="12"/>
      </w:pPr>
    </w:p>
    <w:p w:rsidR="00317869" w:rsidRDefault="00317869" w:rsidP="00317869">
      <w:pPr>
        <w:pStyle w:val="3"/>
        <w:numPr>
          <w:ilvl w:val="2"/>
          <w:numId w:val="1"/>
        </w:numPr>
        <w:tabs>
          <w:tab w:val="num" w:pos="360"/>
        </w:tabs>
      </w:pPr>
      <w:bookmarkStart w:id="34" w:name="_Toc498923555"/>
      <w:bookmarkStart w:id="35" w:name="_Toc406792827"/>
      <w:r>
        <w:rPr>
          <w:rFonts w:hint="eastAsia"/>
        </w:rPr>
        <w:t>负载测试</w:t>
      </w:r>
      <w:bookmarkEnd w:id="34"/>
      <w:bookmarkEnd w:id="35"/>
    </w:p>
    <w:p w:rsidR="00317869" w:rsidRPr="00FF3116" w:rsidRDefault="00317869" w:rsidP="001846A5">
      <w:pPr>
        <w:pStyle w:val="InfoBlue"/>
      </w:pPr>
      <w:r w:rsidRPr="00FF3116">
        <w:rPr>
          <w:rFonts w:hint="eastAsia"/>
        </w:rPr>
        <w:t>将不实施和执行该测试。</w:t>
      </w:r>
    </w:p>
    <w:p w:rsidR="00055115" w:rsidRDefault="00317869" w:rsidP="007F4DF1">
      <w:pPr>
        <w:pStyle w:val="InfoBlue"/>
      </w:pPr>
      <w:r w:rsidRPr="00FF3116">
        <w:rPr>
          <w:rFonts w:hint="eastAsia"/>
        </w:rPr>
        <w:t>因为</w:t>
      </w:r>
      <w:r w:rsidRPr="00FF3116">
        <w:t>此软件</w:t>
      </w:r>
      <w:r w:rsidR="00F03FB1">
        <w:rPr>
          <w:rFonts w:hint="eastAsia"/>
        </w:rPr>
        <w:t>目标使用</w:t>
      </w:r>
      <w:r w:rsidR="00F03FB1">
        <w:t>平台</w:t>
      </w:r>
      <w:r w:rsidR="004C4A6F">
        <w:rPr>
          <w:rFonts w:hint="eastAsia"/>
        </w:rPr>
        <w:t>确定</w:t>
      </w:r>
      <w:r w:rsidR="00F03FB1">
        <w:rPr>
          <w:rFonts w:hint="eastAsia"/>
        </w:rPr>
        <w:t>（</w:t>
      </w:r>
      <w:r w:rsidR="00F03FB1">
        <w:t>iP</w:t>
      </w:r>
      <w:r w:rsidRPr="00FF3116">
        <w:t>ad）</w:t>
      </w:r>
      <w:r w:rsidRPr="00FF3116">
        <w:rPr>
          <w:rFonts w:hint="eastAsia"/>
        </w:rPr>
        <w:t>，</w:t>
      </w:r>
      <w:r w:rsidR="00F03FB1">
        <w:rPr>
          <w:rFonts w:hint="eastAsia"/>
        </w:rPr>
        <w:t>web</w:t>
      </w:r>
      <w:r w:rsidR="00F03FB1">
        <w:t>服务器软件</w:t>
      </w:r>
      <w:r w:rsidR="00F03FB1">
        <w:rPr>
          <w:rFonts w:hint="eastAsia"/>
        </w:rPr>
        <w:t>使用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（A</w:t>
      </w:r>
      <w:r w:rsidR="00F03FB1">
        <w:t>pache），</w:t>
      </w:r>
      <w:r w:rsidR="00F03FB1">
        <w:rPr>
          <w:rFonts w:hint="eastAsia"/>
        </w:rPr>
        <w:t>数据库</w:t>
      </w:r>
      <w:r w:rsidR="00F03FB1">
        <w:t>支撑</w:t>
      </w:r>
      <w:r w:rsidR="00F03FB1">
        <w:rPr>
          <w:rFonts w:hint="eastAsia"/>
        </w:rPr>
        <w:t>管理</w:t>
      </w:r>
      <w:r w:rsidR="00F03FB1">
        <w:t>系统</w:t>
      </w:r>
      <w:r w:rsidR="007F4DF1">
        <w:rPr>
          <w:rFonts w:hint="eastAsia"/>
        </w:rPr>
        <w:t>确定</w:t>
      </w:r>
      <w:r w:rsidR="00F03FB1">
        <w:rPr>
          <w:rFonts w:hint="eastAsia"/>
        </w:rPr>
        <w:t>（M</w:t>
      </w:r>
      <w:r w:rsidR="00F03FB1">
        <w:t>ySQL）</w:t>
      </w:r>
      <w:r w:rsidR="00F03FB1">
        <w:rPr>
          <w:rFonts w:hint="eastAsia"/>
        </w:rPr>
        <w:t>。</w:t>
      </w:r>
      <w:r w:rsidR="007F4DF1">
        <w:rPr>
          <w:rFonts w:hint="eastAsia"/>
        </w:rPr>
        <w:t>同时，</w:t>
      </w:r>
      <w:r w:rsidRPr="00FF3116">
        <w:rPr>
          <w:rFonts w:hint="eastAsia"/>
        </w:rPr>
        <w:t>又</w:t>
      </w:r>
      <w:r w:rsidRPr="00FF3116">
        <w:t>因为本项目</w:t>
      </w:r>
      <w:r w:rsidRPr="00FF3116">
        <w:rPr>
          <w:rFonts w:hint="eastAsia"/>
        </w:rPr>
        <w:t>是</w:t>
      </w:r>
      <w:r w:rsidRPr="00FF3116">
        <w:t>预研项目，缺少相关资金设备进行</w:t>
      </w:r>
      <w:r w:rsidR="00F03FB1">
        <w:rPr>
          <w:rFonts w:hint="eastAsia"/>
        </w:rPr>
        <w:t>多种</w:t>
      </w:r>
      <w:r w:rsidR="00F03FB1">
        <w:t>硬件配置</w:t>
      </w:r>
      <w:r w:rsidR="00F03FB1">
        <w:rPr>
          <w:rFonts w:hint="eastAsia"/>
        </w:rPr>
        <w:t>的测试</w:t>
      </w:r>
      <w:r w:rsidR="00F03FB1">
        <w:t>、</w:t>
      </w:r>
      <w:r w:rsidR="00F03FB1">
        <w:rPr>
          <w:rFonts w:hint="eastAsia"/>
        </w:rPr>
        <w:t>不同</w:t>
      </w:r>
      <w:r w:rsidR="00F03FB1">
        <w:t>网络</w:t>
      </w:r>
      <w:r w:rsidR="00F03FB1">
        <w:rPr>
          <w:rFonts w:hint="eastAsia"/>
        </w:rPr>
        <w:t>带宽的</w:t>
      </w:r>
      <w:r w:rsidR="00F03FB1">
        <w:t>测试</w:t>
      </w:r>
      <w:r w:rsidR="00F03FB1">
        <w:rPr>
          <w:rFonts w:hint="eastAsia"/>
        </w:rPr>
        <w:t>、</w:t>
      </w:r>
      <w:r w:rsidRPr="00FF3116">
        <w:rPr>
          <w:rFonts w:hint="eastAsia"/>
        </w:rPr>
        <w:t>大量</w:t>
      </w:r>
      <w:r w:rsidRPr="00FF3116">
        <w:t>的客户机</w:t>
      </w:r>
      <w:r w:rsidRPr="00FF3116">
        <w:rPr>
          <w:rFonts w:hint="eastAsia"/>
        </w:rPr>
        <w:t>测试</w:t>
      </w:r>
      <w:r w:rsidRPr="00FF3116">
        <w:t>。</w:t>
      </w:r>
    </w:p>
    <w:p w:rsidR="00317869" w:rsidRDefault="00055115" w:rsidP="00D43170">
      <w:pPr>
        <w:pStyle w:val="InfoBlue"/>
      </w:pPr>
      <w:r>
        <w:rPr>
          <w:rFonts w:hint="eastAsia"/>
        </w:rPr>
        <w:t>并且</w:t>
      </w:r>
      <w:r>
        <w:t>，部分相关的测试</w:t>
      </w:r>
      <w:r>
        <w:rPr>
          <w:rFonts w:hint="eastAsia"/>
        </w:rPr>
        <w:t>已经</w:t>
      </w:r>
      <w:r>
        <w:t>安排在</w:t>
      </w:r>
      <w:r>
        <w:rPr>
          <w:rFonts w:hint="eastAsia"/>
        </w:rPr>
        <w:t>“性能</w:t>
      </w:r>
      <w:r>
        <w:t>测试</w:t>
      </w:r>
      <w:r>
        <w:rPr>
          <w:rFonts w:hint="eastAsia"/>
        </w:rPr>
        <w:t>”环节进行。</w:t>
      </w:r>
      <w:r w:rsidR="00317869" w:rsidRPr="00FF3116">
        <w:rPr>
          <w:rFonts w:hint="eastAsia"/>
          <w:b/>
        </w:rPr>
        <w:t>该测试不合适</w:t>
      </w:r>
    </w:p>
    <w:p w:rsidR="00317869" w:rsidRPr="00D43170" w:rsidRDefault="00317869" w:rsidP="00D43170">
      <w:pPr>
        <w:pStyle w:val="3"/>
        <w:numPr>
          <w:ilvl w:val="2"/>
          <w:numId w:val="1"/>
        </w:numPr>
        <w:tabs>
          <w:tab w:val="num" w:pos="360"/>
        </w:tabs>
      </w:pPr>
      <w:r>
        <w:br w:type="page"/>
      </w:r>
      <w:bookmarkStart w:id="36" w:name="_Toc498923556"/>
      <w:bookmarkStart w:id="37" w:name="_Toc406792828"/>
      <w:r w:rsidRPr="00D43170">
        <w:rPr>
          <w:rFonts w:hint="eastAsia"/>
        </w:rPr>
        <w:lastRenderedPageBreak/>
        <w:t>强度测试</w:t>
      </w:r>
      <w:bookmarkEnd w:id="36"/>
      <w:bookmarkEnd w:id="37"/>
    </w:p>
    <w:tbl>
      <w:tblPr>
        <w:tblW w:w="9009" w:type="dxa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11"/>
        <w:gridCol w:w="6798"/>
      </w:tblGrid>
      <w:tr w:rsidR="00D43170" w:rsidRPr="00D43170" w:rsidTr="00CB3665">
        <w:trPr>
          <w:cantSplit/>
        </w:trPr>
        <w:tc>
          <w:tcPr>
            <w:tcW w:w="2211" w:type="dxa"/>
          </w:tcPr>
          <w:p w:rsidR="00317869" w:rsidRPr="00D43170" w:rsidRDefault="00317869" w:rsidP="001846A5">
            <w:pPr>
              <w:pStyle w:val="21"/>
            </w:pPr>
            <w:r w:rsidRPr="00D43170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6798" w:type="dxa"/>
          </w:tcPr>
          <w:p w:rsidR="00317869" w:rsidRPr="00D43170" w:rsidRDefault="00317869" w:rsidP="001846A5">
            <w:pPr>
              <w:pStyle w:val="InfoBlue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="006E5D57" w:rsidRPr="00D43170">
              <w:rPr>
                <w:rFonts w:hint="eastAsia"/>
              </w:rPr>
              <w:t>连接</w:t>
            </w:r>
            <w:r w:rsidRPr="00D43170">
              <w:rPr>
                <w:rFonts w:hint="eastAsia"/>
              </w:rPr>
              <w:t>最大实际（或实际可承受）数量的客户机</w:t>
            </w:r>
          </w:p>
          <w:p w:rsidR="007562A6" w:rsidRPr="00D43170" w:rsidRDefault="00317869" w:rsidP="000D1B30">
            <w:pPr>
              <w:pStyle w:val="InfoBlue"/>
              <w:spacing w:after="0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Pr="00D43170">
              <w:rPr>
                <w:rFonts w:hint="eastAsia"/>
              </w:rPr>
              <w:t>多个用户对相同的数据</w:t>
            </w:r>
            <w:r w:rsidRPr="00D43170">
              <w:t>/</w:t>
            </w:r>
            <w:r w:rsidRPr="00D43170">
              <w:rPr>
                <w:rFonts w:hint="eastAsia"/>
              </w:rPr>
              <w:t>账户执行相同的事务</w:t>
            </w:r>
          </w:p>
        </w:tc>
      </w:tr>
      <w:tr w:rsidR="00D43170" w:rsidRPr="00D43170" w:rsidTr="00CB3665">
        <w:trPr>
          <w:cantSplit/>
        </w:trPr>
        <w:tc>
          <w:tcPr>
            <w:tcW w:w="2211" w:type="dxa"/>
          </w:tcPr>
          <w:p w:rsidR="00317869" w:rsidRPr="00D43170" w:rsidRDefault="00317869" w:rsidP="001846A5">
            <w:pPr>
              <w:pStyle w:val="21"/>
            </w:pPr>
            <w:r w:rsidRPr="00D43170">
              <w:rPr>
                <w:rFonts w:hint="eastAsia"/>
                <w:lang w:val="en-US"/>
              </w:rPr>
              <w:t>方法：</w:t>
            </w:r>
          </w:p>
        </w:tc>
        <w:tc>
          <w:tcPr>
            <w:tcW w:w="6798" w:type="dxa"/>
          </w:tcPr>
          <w:p w:rsidR="00317869" w:rsidRPr="00D43170" w:rsidRDefault="00317869" w:rsidP="00762B67">
            <w:pPr>
              <w:pStyle w:val="InfoBlue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="00762B67" w:rsidRPr="00D43170">
              <w:rPr>
                <w:rFonts w:hint="eastAsia"/>
              </w:rPr>
              <w:t>模拟</w:t>
            </w:r>
            <w:r w:rsidRPr="00D43170">
              <w:rPr>
                <w:rFonts w:hint="eastAsia"/>
              </w:rPr>
              <w:t>多台客户机来运行相同的测试或互补的测试，以产生最繁重的事务量或最差的事务组合。</w:t>
            </w:r>
          </w:p>
        </w:tc>
      </w:tr>
      <w:tr w:rsidR="00D43170" w:rsidRPr="00D43170" w:rsidTr="00CB3665">
        <w:trPr>
          <w:cantSplit/>
        </w:trPr>
        <w:tc>
          <w:tcPr>
            <w:tcW w:w="2211" w:type="dxa"/>
          </w:tcPr>
          <w:p w:rsidR="00317869" w:rsidRPr="00D43170" w:rsidRDefault="00317869" w:rsidP="001846A5">
            <w:pPr>
              <w:pStyle w:val="21"/>
            </w:pPr>
            <w:r w:rsidRPr="00D43170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6798" w:type="dxa"/>
          </w:tcPr>
          <w:p w:rsidR="00317869" w:rsidRPr="00D43170" w:rsidRDefault="00317869" w:rsidP="001846A5">
            <w:pPr>
              <w:pStyle w:val="InfoBlue"/>
            </w:pPr>
            <w:r w:rsidRPr="00D43170">
              <w:rPr>
                <w:rFonts w:hint="eastAsia"/>
              </w:rPr>
              <w:t>所计划的测试已全部执行，并且在达到或超出指定的系统限制时没有出现任何软件故障，或者导致系统出现故障的条件并不在指定的条件范围之内</w:t>
            </w:r>
          </w:p>
        </w:tc>
      </w:tr>
      <w:tr w:rsidR="00D43170" w:rsidRPr="00D43170" w:rsidTr="00CB3665">
        <w:trPr>
          <w:cantSplit/>
        </w:trPr>
        <w:tc>
          <w:tcPr>
            <w:tcW w:w="2211" w:type="dxa"/>
          </w:tcPr>
          <w:p w:rsidR="00317869" w:rsidRPr="00D43170" w:rsidRDefault="00317869" w:rsidP="001846A5">
            <w:pPr>
              <w:pStyle w:val="21"/>
            </w:pPr>
            <w:r w:rsidRPr="00D43170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6798" w:type="dxa"/>
          </w:tcPr>
          <w:p w:rsidR="00317869" w:rsidRPr="00D43170" w:rsidRDefault="00317869" w:rsidP="00CB3665">
            <w:pPr>
              <w:pStyle w:val="InfoBlue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Pr="00D43170">
              <w:rPr>
                <w:rFonts w:hint="eastAsia"/>
              </w:rPr>
              <w:t>应该暂时减少用于系统的</w:t>
            </w:r>
            <w:r w:rsidRPr="00D43170">
              <w:t xml:space="preserve"> DASD</w:t>
            </w:r>
            <w:r w:rsidRPr="00D43170">
              <w:rPr>
                <w:rFonts w:hint="eastAsia"/>
              </w:rPr>
              <w:t>限制数据库可用空间的增</w:t>
            </w:r>
            <w:r w:rsidR="00CB3665" w:rsidRPr="00D43170">
              <w:rPr>
                <w:rFonts w:hint="eastAsia"/>
              </w:rPr>
              <w:t>长</w:t>
            </w:r>
          </w:p>
          <w:p w:rsidR="00317869" w:rsidRPr="00D43170" w:rsidRDefault="00317869" w:rsidP="00CB3665">
            <w:pPr>
              <w:pStyle w:val="InfoBlue"/>
            </w:pPr>
            <w:r w:rsidRPr="00D43170">
              <w:rPr>
                <w:rFonts w:hAnsi="Symbol"/>
              </w:rPr>
              <w:sym w:font="Symbol" w:char="F0B7"/>
            </w:r>
            <w:r w:rsidRPr="00D43170">
              <w:tab/>
            </w:r>
            <w:r w:rsidRPr="00D43170">
              <w:rPr>
                <w:rFonts w:hint="eastAsia"/>
              </w:rPr>
              <w:t>使多个客户机对相同的记录或数据账户的访问达到同步</w:t>
            </w:r>
          </w:p>
        </w:tc>
      </w:tr>
    </w:tbl>
    <w:p w:rsidR="00317869" w:rsidRDefault="00317869" w:rsidP="00317869">
      <w:pPr>
        <w:pStyle w:val="21"/>
      </w:pPr>
    </w:p>
    <w:p w:rsidR="00D90EB8" w:rsidRPr="00FF3116" w:rsidRDefault="00D90EB8" w:rsidP="00CD797F">
      <w:pPr>
        <w:pStyle w:val="3"/>
        <w:numPr>
          <w:ilvl w:val="2"/>
          <w:numId w:val="3"/>
        </w:numPr>
        <w:rPr>
          <w:i w:val="0"/>
        </w:rPr>
      </w:pPr>
      <w:bookmarkStart w:id="38" w:name="_Toc406792829"/>
      <w:r w:rsidRPr="00FF3116">
        <w:rPr>
          <w:rFonts w:hint="eastAsia"/>
          <w:i w:val="0"/>
        </w:rPr>
        <w:t>容量测试</w:t>
      </w:r>
      <w:bookmarkEnd w:id="38"/>
      <w:r w:rsidR="00FF7B55">
        <w:rPr>
          <w:rFonts w:hint="eastAsia"/>
          <w:i w:val="0"/>
        </w:rPr>
        <w:t xml:space="preserve"> </w:t>
      </w:r>
    </w:p>
    <w:p w:rsidR="0033547E" w:rsidRPr="00FF3116" w:rsidRDefault="0033547E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33547E" w:rsidRDefault="0033547E" w:rsidP="0000046A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E13E8A">
        <w:t>P</w:t>
      </w:r>
      <w:r w:rsidRPr="00FF3116">
        <w:t>ad）</w:t>
      </w:r>
      <w:r w:rsidRPr="00FF3116">
        <w:rPr>
          <w:rFonts w:hint="eastAsia"/>
        </w:rPr>
        <w:t>，</w:t>
      </w:r>
      <w:r w:rsidR="00F936F3" w:rsidRPr="00FF3116">
        <w:rPr>
          <w:rFonts w:hint="eastAsia"/>
        </w:rPr>
        <w:t>又</w:t>
      </w:r>
      <w:r w:rsidR="00F936F3" w:rsidRPr="00FF3116">
        <w:t>因为本项目</w:t>
      </w:r>
      <w:r w:rsidR="00F936F3" w:rsidRPr="00FF3116">
        <w:rPr>
          <w:rFonts w:hint="eastAsia"/>
        </w:rPr>
        <w:t>是</w:t>
      </w:r>
      <w:r w:rsidR="00F936F3" w:rsidRPr="00FF3116">
        <w:t>预研项目，缺少相关资金设备进行</w:t>
      </w:r>
      <w:r w:rsidR="00F936F3" w:rsidRPr="00FF3116">
        <w:rPr>
          <w:rFonts w:hint="eastAsia"/>
        </w:rPr>
        <w:t>大量</w:t>
      </w:r>
      <w:r w:rsidR="00F936F3" w:rsidRPr="00FF3116">
        <w:t>的客户机</w:t>
      </w:r>
      <w:r w:rsidR="00F936F3" w:rsidRPr="00FF3116">
        <w:rPr>
          <w:rFonts w:hint="eastAsia"/>
        </w:rPr>
        <w:t>测试</w:t>
      </w:r>
      <w:r w:rsidRPr="00FF3116">
        <w:t>。</w:t>
      </w:r>
      <w:r w:rsidRPr="00FF3116">
        <w:rPr>
          <w:rFonts w:hint="eastAsia"/>
          <w:b/>
        </w:rPr>
        <w:t>该测试不合适。</w:t>
      </w:r>
    </w:p>
    <w:p w:rsidR="000D1751" w:rsidRPr="000D1751" w:rsidRDefault="000D1751" w:rsidP="000D1751">
      <w:pPr>
        <w:pStyle w:val="a9"/>
      </w:pPr>
    </w:p>
    <w:p w:rsidR="00D90EB8" w:rsidRPr="006468EF" w:rsidRDefault="00D90EB8" w:rsidP="000D1B30">
      <w:pPr>
        <w:pStyle w:val="3"/>
        <w:tabs>
          <w:tab w:val="num" w:pos="360"/>
        </w:tabs>
        <w:rPr>
          <w:i w:val="0"/>
        </w:rPr>
      </w:pPr>
      <w:bookmarkStart w:id="39" w:name="_Toc406792830"/>
      <w:r w:rsidRPr="006468EF">
        <w:rPr>
          <w:rFonts w:hint="eastAsia"/>
          <w:i w:val="0"/>
        </w:rPr>
        <w:t>安全性和访问控制测试</w:t>
      </w:r>
      <w:bookmarkEnd w:id="39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6468EF" w:rsidRPr="006468EF">
        <w:trPr>
          <w:cantSplit/>
        </w:trPr>
        <w:tc>
          <w:tcPr>
            <w:tcW w:w="2931" w:type="dxa"/>
          </w:tcPr>
          <w:p w:rsidR="00D90EB8" w:rsidRPr="006468EF" w:rsidRDefault="00D90EB8">
            <w:pPr>
              <w:pStyle w:val="12"/>
            </w:pPr>
            <w:r w:rsidRPr="006468EF">
              <w:rPr>
                <w:rFonts w:hint="eastAsia"/>
                <w:lang w:val="en-US"/>
              </w:rPr>
              <w:t>测试目标：</w:t>
            </w:r>
          </w:p>
        </w:tc>
        <w:tc>
          <w:tcPr>
            <w:tcW w:w="5907" w:type="dxa"/>
          </w:tcPr>
          <w:p w:rsidR="00D90EB8" w:rsidRPr="006468EF" w:rsidRDefault="00C91931" w:rsidP="001011B4">
            <w:pPr>
              <w:pStyle w:val="12"/>
              <w:ind w:firstLineChars="200" w:firstLine="400"/>
              <w:rPr>
                <w:rFonts w:ascii="Times New Roman"/>
                <w:lang w:val="en-US"/>
              </w:rPr>
            </w:pPr>
            <w:r w:rsidRPr="006468EF">
              <w:rPr>
                <w:rFonts w:ascii="Times New Roman" w:hint="eastAsia"/>
                <w:lang w:val="en-US"/>
              </w:rPr>
              <w:t>json</w:t>
            </w:r>
            <w:r w:rsidR="001011B4" w:rsidRPr="006468EF">
              <w:rPr>
                <w:rFonts w:ascii="Times New Roman" w:hint="eastAsia"/>
                <w:lang w:val="en-US"/>
              </w:rPr>
              <w:t>传递数据的安全性</w:t>
            </w:r>
          </w:p>
          <w:p w:rsidR="001011B4" w:rsidRPr="006468EF" w:rsidRDefault="001011B4" w:rsidP="001011B4">
            <w:pPr>
              <w:pStyle w:val="12"/>
              <w:ind w:firstLineChars="200" w:firstLine="400"/>
            </w:pPr>
            <w:r w:rsidRPr="006468EF">
              <w:rPr>
                <w:rFonts w:ascii="Times New Roman" w:hint="eastAsia"/>
                <w:lang w:val="en-US"/>
              </w:rPr>
              <w:t>数据库用户密码的安全性</w:t>
            </w:r>
          </w:p>
        </w:tc>
      </w:tr>
      <w:tr w:rsidR="006468EF" w:rsidRPr="006468EF">
        <w:trPr>
          <w:cantSplit/>
        </w:trPr>
        <w:tc>
          <w:tcPr>
            <w:tcW w:w="2931" w:type="dxa"/>
          </w:tcPr>
          <w:p w:rsidR="00D90EB8" w:rsidRPr="006468EF" w:rsidRDefault="00D90EB8">
            <w:pPr>
              <w:pStyle w:val="12"/>
            </w:pPr>
            <w:r w:rsidRPr="006468EF">
              <w:rPr>
                <w:rFonts w:hint="eastAsia"/>
                <w:lang w:val="en-US"/>
              </w:rPr>
              <w:t>方法：</w:t>
            </w:r>
          </w:p>
        </w:tc>
        <w:tc>
          <w:tcPr>
            <w:tcW w:w="5907" w:type="dxa"/>
          </w:tcPr>
          <w:p w:rsidR="00D90EB8" w:rsidRPr="006468EF" w:rsidRDefault="001011B4" w:rsidP="001011B4">
            <w:pPr>
              <w:pStyle w:val="12"/>
              <w:ind w:left="360"/>
              <w:rPr>
                <w:lang w:val="en-US"/>
              </w:rPr>
            </w:pPr>
            <w:r w:rsidRPr="006468EF">
              <w:rPr>
                <w:rFonts w:hint="eastAsia"/>
                <w:lang w:val="en-US"/>
              </w:rPr>
              <w:t>在</w:t>
            </w:r>
            <w:r w:rsidR="00C91931" w:rsidRPr="006468EF">
              <w:rPr>
                <w:rFonts w:hint="eastAsia"/>
                <w:lang w:val="en-US"/>
              </w:rPr>
              <w:t>利用json</w:t>
            </w:r>
            <w:r w:rsidRPr="006468EF">
              <w:rPr>
                <w:rFonts w:hint="eastAsia"/>
                <w:lang w:val="en-US"/>
              </w:rPr>
              <w:t>传递</w:t>
            </w:r>
            <w:r w:rsidR="00C91931" w:rsidRPr="006468EF">
              <w:rPr>
                <w:rFonts w:hint="eastAsia"/>
                <w:lang w:val="en-US"/>
              </w:rPr>
              <w:t>数据</w:t>
            </w:r>
            <w:r w:rsidRPr="006468EF">
              <w:rPr>
                <w:rFonts w:hint="eastAsia"/>
                <w:lang w:val="en-US"/>
              </w:rPr>
              <w:t>的时候设置各种</w:t>
            </w:r>
            <w:r w:rsidR="004A23D2" w:rsidRPr="006468EF">
              <w:rPr>
                <w:rFonts w:hint="eastAsia"/>
                <w:lang w:val="en-US"/>
              </w:rPr>
              <w:t>不同</w:t>
            </w:r>
            <w:r w:rsidRPr="006468EF">
              <w:rPr>
                <w:rFonts w:hint="eastAsia"/>
                <w:lang w:val="en-US"/>
              </w:rPr>
              <w:t>的参数同时加上sql注入，查看是否能够得到数据库数据</w:t>
            </w:r>
          </w:p>
          <w:p w:rsidR="001011B4" w:rsidRPr="006468EF" w:rsidRDefault="001011B4" w:rsidP="001011B4">
            <w:pPr>
              <w:pStyle w:val="12"/>
              <w:ind w:left="360"/>
            </w:pPr>
            <w:r w:rsidRPr="006468EF">
              <w:rPr>
                <w:rFonts w:hint="eastAsia"/>
                <w:lang w:val="en-US"/>
              </w:rPr>
              <w:t>数据库管理员是否能够得到用户的密码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完成标准：</w:t>
            </w:r>
          </w:p>
        </w:tc>
        <w:tc>
          <w:tcPr>
            <w:tcW w:w="5907" w:type="dxa"/>
          </w:tcPr>
          <w:p w:rsidR="00D90EB8" w:rsidRDefault="001011B4" w:rsidP="0000046A">
            <w:pPr>
              <w:pStyle w:val="InfoBlue"/>
            </w:pPr>
            <w:r>
              <w:rPr>
                <w:rFonts w:hint="eastAsia"/>
              </w:rPr>
              <w:t>服务器能够识别用户身份同时防止sql注入</w:t>
            </w:r>
          </w:p>
          <w:p w:rsidR="001011B4" w:rsidRPr="001011B4" w:rsidRDefault="001011B4" w:rsidP="001011B4">
            <w:pPr>
              <w:pStyle w:val="a9"/>
              <w:ind w:leftChars="250" w:left="500"/>
            </w:pPr>
            <w:r>
              <w:rPr>
                <w:rFonts w:hint="eastAsia"/>
              </w:rPr>
              <w:t>数据库中对用户密码进行的加密操作，不能直接得到用户的密码</w:t>
            </w:r>
          </w:p>
        </w:tc>
      </w:tr>
      <w:tr w:rsidR="00D90EB8" w:rsidRPr="00FF3116">
        <w:trPr>
          <w:cantSplit/>
        </w:trPr>
        <w:tc>
          <w:tcPr>
            <w:tcW w:w="2931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需考虑的特殊事项：</w:t>
            </w:r>
          </w:p>
        </w:tc>
        <w:tc>
          <w:tcPr>
            <w:tcW w:w="5907" w:type="dxa"/>
          </w:tcPr>
          <w:p w:rsidR="00D90EB8" w:rsidRPr="00FF3116" w:rsidRDefault="00781B6D" w:rsidP="0000046A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DD45BF" w:rsidRDefault="00DD45BF" w:rsidP="00DD45BF">
      <w:pPr>
        <w:pStyle w:val="3"/>
        <w:numPr>
          <w:ilvl w:val="0"/>
          <w:numId w:val="0"/>
        </w:numPr>
      </w:pPr>
      <w:bookmarkStart w:id="40" w:name="_Toc498923559"/>
    </w:p>
    <w:p w:rsidR="00DD45BF" w:rsidRPr="00662E2E" w:rsidRDefault="00DD45BF" w:rsidP="000D1B30">
      <w:pPr>
        <w:pStyle w:val="3"/>
        <w:numPr>
          <w:ilvl w:val="2"/>
          <w:numId w:val="1"/>
        </w:numPr>
        <w:tabs>
          <w:tab w:val="num" w:pos="360"/>
        </w:tabs>
      </w:pPr>
      <w:bookmarkStart w:id="41" w:name="_Toc406792831"/>
      <w:r w:rsidRPr="00662E2E">
        <w:rPr>
          <w:rFonts w:hint="eastAsia"/>
        </w:rPr>
        <w:t>故障转移和恢复测试</w:t>
      </w:r>
      <w:bookmarkEnd w:id="40"/>
      <w:bookmarkEnd w:id="41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662E2E" w:rsidRPr="00662E2E" w:rsidTr="001846A5">
        <w:trPr>
          <w:cantSplit/>
        </w:trPr>
        <w:tc>
          <w:tcPr>
            <w:tcW w:w="2931" w:type="dxa"/>
          </w:tcPr>
          <w:p w:rsidR="00DD45BF" w:rsidRPr="00662E2E" w:rsidRDefault="00DD45BF" w:rsidP="001846A5">
            <w:pPr>
              <w:pStyle w:val="a9"/>
            </w:pPr>
            <w:r w:rsidRPr="00662E2E"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Pr="00662E2E" w:rsidRDefault="00DD45BF" w:rsidP="001846A5">
            <w:pPr>
              <w:pStyle w:val="InfoBlue"/>
            </w:pPr>
            <w:r w:rsidRPr="00662E2E">
              <w:rPr>
                <w:rFonts w:hint="eastAsia"/>
              </w:rPr>
              <w:t>确保恢复进程（手工或自动）将数据库、应用程序和系统正确地恢复到了预期的已知状态。测试中将包括以下各种情况：</w:t>
            </w:r>
          </w:p>
          <w:p w:rsidR="00DD45BF" w:rsidRPr="00662E2E" w:rsidRDefault="00DD45BF" w:rsidP="001846A5">
            <w:pPr>
              <w:pStyle w:val="InfoBlue"/>
            </w:pPr>
            <w:r w:rsidRPr="00662E2E">
              <w:rPr>
                <w:rFonts w:hAnsi="Symbol"/>
              </w:rPr>
              <w:sym w:font="Symbol" w:char="F0B7"/>
            </w:r>
            <w:r w:rsidRPr="00662E2E">
              <w:tab/>
            </w:r>
            <w:r w:rsidRPr="00662E2E">
              <w:rPr>
                <w:rFonts w:hint="eastAsia"/>
              </w:rPr>
              <w:t>通过网络服务器产生的通信中断</w:t>
            </w:r>
          </w:p>
          <w:p w:rsidR="00DD45BF" w:rsidRPr="00662E2E" w:rsidRDefault="00DD45BF" w:rsidP="00BC6A41">
            <w:pPr>
              <w:pStyle w:val="InfoBlue"/>
              <w:rPr>
                <w:rFonts w:hint="eastAsia"/>
              </w:rPr>
            </w:pPr>
            <w:r w:rsidRPr="00662E2E">
              <w:rPr>
                <w:rFonts w:hAnsi="Symbol"/>
              </w:rPr>
              <w:sym w:font="Symbol" w:char="F0B7"/>
            </w:r>
            <w:r w:rsidRPr="00662E2E">
              <w:tab/>
            </w:r>
            <w:r w:rsidRPr="00662E2E">
              <w:rPr>
                <w:rFonts w:hint="eastAsia"/>
              </w:rPr>
              <w:t>周期未完成（数据过滤进程被中断，数据同步进程被中</w:t>
            </w:r>
            <w:r w:rsidRPr="00662E2E">
              <w:tab/>
            </w:r>
            <w:r w:rsidR="00B826E1" w:rsidRPr="00662E2E">
              <w:rPr>
                <w:rFonts w:hint="eastAsia"/>
              </w:rPr>
              <w:t>断）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lastRenderedPageBreak/>
              <w:t>方法：</w:t>
            </w:r>
          </w:p>
        </w:tc>
        <w:tc>
          <w:tcPr>
            <w:tcW w:w="5907" w:type="dxa"/>
          </w:tcPr>
          <w:p w:rsidR="00DD45BF" w:rsidRDefault="00BC6A41" w:rsidP="00FA3003">
            <w:pPr>
              <w:pStyle w:val="InfoBlue"/>
            </w:pPr>
            <w:r w:rsidRPr="00662E2E">
              <w:rPr>
                <w:rFonts w:hAnsi="Symbol"/>
              </w:rPr>
              <w:sym w:font="Symbol" w:char="F0B7"/>
            </w:r>
            <w:r w:rsidRPr="00662E2E">
              <w:tab/>
            </w:r>
            <w:r w:rsidR="00DD45BF">
              <w:rPr>
                <w:rFonts w:hint="eastAsia"/>
              </w:rPr>
              <w:t>通过网络服务器产生的中断：模拟或启动网络的通信中</w:t>
            </w:r>
            <w:r w:rsidR="00DD45BF">
              <w:tab/>
            </w:r>
            <w:r w:rsidR="00DD45BF">
              <w:rPr>
                <w:rFonts w:hint="eastAsia"/>
              </w:rPr>
              <w:t>断（实际断开通信线路的连接或关闭网络服务器或路由</w:t>
            </w:r>
            <w:r w:rsidR="00DD45BF">
              <w:tab/>
            </w:r>
            <w:r w:rsidR="00DD45BF">
              <w:rPr>
                <w:rFonts w:hint="eastAsia"/>
              </w:rPr>
              <w:t>器的电源）。</w:t>
            </w:r>
          </w:p>
          <w:p w:rsidR="00DD45BF" w:rsidRDefault="00DD45BF" w:rsidP="00FA3003">
            <w:pPr>
              <w:pStyle w:val="InfoBlue"/>
            </w:pPr>
            <w:r>
              <w:rPr>
                <w:rFonts w:hint="eastAsia"/>
              </w:rPr>
              <w:t>一旦实现了上述情况（或模拟情况），就应该执行其他事务。而且一旦达到第二个测试点状态，就应调用恢复过程。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D45BF" w:rsidRDefault="00DD45BF" w:rsidP="000D1B30">
            <w:pPr>
              <w:pStyle w:val="InfoBlue"/>
            </w:pPr>
            <w:r>
              <w:rPr>
                <w:rFonts w:hint="eastAsia"/>
              </w:rPr>
              <w:t>应用程序、数据库和系统在恢复过程完成时立即返回到一个已知的预期状态。此状态包括仅限于已知损坏的字段、指针或关键字范围内的数据损坏，以及表明进程或事务因中断而未被完成的报表。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E392C" w:rsidRDefault="00DD45BF" w:rsidP="001846A5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E392C">
              <w:rPr>
                <w:rFonts w:hint="eastAsia"/>
              </w:rPr>
              <w:t>平板</w:t>
            </w:r>
            <w:r>
              <w:rPr>
                <w:rFonts w:hint="eastAsia"/>
              </w:rPr>
              <w:t>系统</w:t>
            </w:r>
            <w:r w:rsidR="00DE392C">
              <w:rPr>
                <w:rFonts w:hint="eastAsia"/>
              </w:rPr>
              <w:t>拥有</w:t>
            </w:r>
            <w:r w:rsidR="00DE392C">
              <w:t>足够的资源（</w:t>
            </w:r>
            <w:r w:rsidR="00DE392C">
              <w:rPr>
                <w:rFonts w:hint="eastAsia"/>
              </w:rPr>
              <w:t>存储</w:t>
            </w:r>
            <w:r w:rsidR="00DE392C">
              <w:t>空间等）</w:t>
            </w:r>
          </w:p>
          <w:p w:rsidR="00DD45BF" w:rsidRDefault="00DE392C" w:rsidP="00015EA9">
            <w:pPr>
              <w:pStyle w:val="InfoBlue"/>
            </w:pPr>
            <w:r>
              <w:rPr>
                <w:rFonts w:hAnsi="Symbol"/>
              </w:rPr>
              <w:sym w:font="Symbol" w:char="F0B7"/>
            </w:r>
            <w:r>
              <w:tab/>
            </w:r>
            <w:r>
              <w:rPr>
                <w:rFonts w:hint="eastAsia"/>
              </w:rPr>
              <w:t>需要</w:t>
            </w:r>
            <w:r w:rsidR="00DD45BF">
              <w:rPr>
                <w:rFonts w:hint="eastAsia"/>
              </w:rPr>
              <w:t>数据库和网络组中的</w:t>
            </w:r>
            <w:r w:rsidR="00015EA9">
              <w:rPr>
                <w:rFonts w:hint="eastAsia"/>
              </w:rPr>
              <w:t>连接</w:t>
            </w:r>
            <w:r w:rsidR="00DD45BF">
              <w:rPr>
                <w:rFonts w:hint="eastAsia"/>
              </w:rPr>
              <w:t>资源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</w:pPr>
    </w:p>
    <w:p w:rsidR="00DD45BF" w:rsidRPr="00BB2FC4" w:rsidRDefault="00A002BD" w:rsidP="000359F7">
      <w:pPr>
        <w:pStyle w:val="3"/>
        <w:numPr>
          <w:ilvl w:val="2"/>
          <w:numId w:val="1"/>
        </w:numPr>
        <w:tabs>
          <w:tab w:val="num" w:pos="360"/>
        </w:tabs>
      </w:pPr>
      <w:bookmarkStart w:id="42" w:name="_Toc406792832"/>
      <w:r w:rsidRPr="00BB2FC4">
        <w:rPr>
          <w:rFonts w:hint="eastAsia"/>
        </w:rPr>
        <w:t>安装</w:t>
      </w:r>
      <w:r w:rsidRPr="00BB2FC4">
        <w:t>测试</w:t>
      </w:r>
      <w:bookmarkEnd w:id="42"/>
    </w:p>
    <w:tbl>
      <w:tblPr>
        <w:tblW w:w="0" w:type="auto"/>
        <w:tblInd w:w="73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31"/>
        <w:gridCol w:w="5907"/>
      </w:tblGrid>
      <w:tr w:rsidR="00FB3315" w:rsidRPr="00BB2FC4" w:rsidTr="001846A5">
        <w:trPr>
          <w:cantSplit/>
        </w:trPr>
        <w:tc>
          <w:tcPr>
            <w:tcW w:w="2931" w:type="dxa"/>
          </w:tcPr>
          <w:p w:rsidR="00DD45BF" w:rsidRPr="00BB2FC4" w:rsidRDefault="00DD45BF" w:rsidP="001846A5">
            <w:pPr>
              <w:pStyle w:val="a9"/>
            </w:pPr>
            <w:r w:rsidRPr="00BB2FC4">
              <w:rPr>
                <w:rFonts w:hint="eastAsia"/>
              </w:rPr>
              <w:t>测试目标：</w:t>
            </w:r>
          </w:p>
        </w:tc>
        <w:tc>
          <w:tcPr>
            <w:tcW w:w="5907" w:type="dxa"/>
          </w:tcPr>
          <w:p w:rsidR="00DD45BF" w:rsidRPr="00BB2FC4" w:rsidRDefault="00DD45BF" w:rsidP="001846A5">
            <w:pPr>
              <w:pStyle w:val="InfoBlue"/>
            </w:pPr>
            <w:r w:rsidRPr="00BB2FC4">
              <w:rPr>
                <w:rFonts w:hint="eastAsia"/>
              </w:rPr>
              <w:t>核实在以下情况下，测试对象可正确地安装到各种所需的硬件配置中：</w:t>
            </w:r>
          </w:p>
          <w:p w:rsidR="00DD45BF" w:rsidRPr="00BB2FC4" w:rsidRDefault="00DD45BF" w:rsidP="001846A5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首次安装。以前从未安装过</w:t>
            </w:r>
            <w:r w:rsidR="001B4C13" w:rsidRPr="00BB2FC4">
              <w:rPr>
                <w:rFonts w:ascii="Times New Roman" w:hint="eastAsia"/>
              </w:rPr>
              <w:t>美家秀秀</w:t>
            </w:r>
            <w:r w:rsidR="001B4C13" w:rsidRPr="00BB2FC4">
              <w:rPr>
                <w:rFonts w:hint="eastAsia"/>
              </w:rPr>
              <w:t>的新平板</w:t>
            </w:r>
            <w:r w:rsidR="001B4C13" w:rsidRPr="00BB2FC4">
              <w:t>（</w:t>
            </w:r>
            <w:r w:rsidR="001B4C13" w:rsidRPr="00BB2FC4">
              <w:rPr>
                <w:rFonts w:hint="eastAsia"/>
              </w:rPr>
              <w:t>iPad</w:t>
            </w:r>
            <w:r w:rsidR="001B4C13" w:rsidRPr="00BB2FC4">
              <w:t>）</w:t>
            </w:r>
          </w:p>
          <w:p w:rsidR="00DD45BF" w:rsidRPr="00BB2FC4" w:rsidRDefault="00DD45BF" w:rsidP="001846A5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更新。以前安装过相同版本的</w:t>
            </w:r>
            <w:r w:rsidR="001B4C13" w:rsidRPr="00BB2FC4">
              <w:rPr>
                <w:rFonts w:ascii="Times New Roman" w:hint="eastAsia"/>
              </w:rPr>
              <w:t>美家秀秀</w:t>
            </w:r>
            <w:r w:rsidRPr="00BB2FC4">
              <w:rPr>
                <w:rFonts w:hint="eastAsia"/>
              </w:rPr>
              <w:t>的</w:t>
            </w:r>
            <w:r w:rsidR="001B4C13" w:rsidRPr="00BB2FC4">
              <w:rPr>
                <w:rFonts w:hint="eastAsia"/>
              </w:rPr>
              <w:t>平板</w:t>
            </w:r>
            <w:r w:rsidR="001B4C13" w:rsidRPr="00BB2FC4">
              <w:t>（</w:t>
            </w:r>
            <w:r w:rsidR="001B4C13" w:rsidRPr="00BB2FC4">
              <w:rPr>
                <w:rFonts w:hint="eastAsia"/>
              </w:rPr>
              <w:t>iPad</w:t>
            </w:r>
            <w:r w:rsidR="001B4C13" w:rsidRPr="00BB2FC4">
              <w:t>）</w:t>
            </w:r>
          </w:p>
          <w:p w:rsidR="00DD45BF" w:rsidRPr="00BB2FC4" w:rsidRDefault="00DD45BF" w:rsidP="00E62674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更新。以前安装过较早版本的</w:t>
            </w:r>
            <w:r w:rsidR="00710B8B" w:rsidRPr="00BB2FC4">
              <w:rPr>
                <w:rFonts w:ascii="Times New Roman" w:hint="eastAsia"/>
              </w:rPr>
              <w:t>美家秀秀</w:t>
            </w:r>
            <w:r w:rsidRPr="00BB2FC4">
              <w:rPr>
                <w:rFonts w:hint="eastAsia"/>
              </w:rPr>
              <w:t>的</w:t>
            </w:r>
            <w:r w:rsidR="00D93D9D" w:rsidRPr="00BB2FC4">
              <w:rPr>
                <w:rFonts w:hint="eastAsia"/>
              </w:rPr>
              <w:t>平板</w:t>
            </w:r>
            <w:r w:rsidR="00D93D9D" w:rsidRPr="00BB2FC4">
              <w:t>（</w:t>
            </w:r>
            <w:r w:rsidR="00D93D9D" w:rsidRPr="00BB2FC4">
              <w:rPr>
                <w:rFonts w:hint="eastAsia"/>
              </w:rPr>
              <w:t>iPad</w:t>
            </w:r>
            <w:r w:rsidR="00D93D9D" w:rsidRPr="00BB2FC4">
              <w:t>）</w:t>
            </w:r>
          </w:p>
        </w:tc>
      </w:tr>
      <w:tr w:rsidR="00FB3315" w:rsidRPr="00BB2FC4" w:rsidTr="001846A5">
        <w:trPr>
          <w:cantSplit/>
        </w:trPr>
        <w:tc>
          <w:tcPr>
            <w:tcW w:w="2931" w:type="dxa"/>
          </w:tcPr>
          <w:p w:rsidR="00DD45BF" w:rsidRPr="00BB2FC4" w:rsidRDefault="00DD45BF" w:rsidP="001846A5">
            <w:pPr>
              <w:pStyle w:val="a9"/>
            </w:pPr>
            <w:r w:rsidRPr="00BB2FC4">
              <w:rPr>
                <w:rFonts w:hint="eastAsia"/>
              </w:rPr>
              <w:t>方法：</w:t>
            </w:r>
          </w:p>
        </w:tc>
        <w:tc>
          <w:tcPr>
            <w:tcW w:w="5907" w:type="dxa"/>
          </w:tcPr>
          <w:p w:rsidR="00DD45BF" w:rsidRPr="00BB2FC4" w:rsidRDefault="00DD45BF" w:rsidP="001846A5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启动或执行安装。</w:t>
            </w:r>
          </w:p>
          <w:p w:rsidR="00DD45BF" w:rsidRPr="00BB2FC4" w:rsidRDefault="00DD45BF" w:rsidP="00E2569B">
            <w:pPr>
              <w:pStyle w:val="InfoBlue"/>
            </w:pPr>
            <w:r w:rsidRPr="00BB2FC4">
              <w:rPr>
                <w:rFonts w:hAnsi="Symbol"/>
              </w:rPr>
              <w:sym w:font="Symbol" w:char="F0B7"/>
            </w:r>
            <w:r w:rsidRPr="00BB2FC4">
              <w:tab/>
            </w:r>
            <w:r w:rsidRPr="00BB2FC4">
              <w:rPr>
                <w:rFonts w:hint="eastAsia"/>
              </w:rPr>
              <w:t>使用预先确定的功能</w:t>
            </w:r>
            <w:r w:rsidR="00E62674" w:rsidRPr="00BB2FC4">
              <w:rPr>
                <w:rFonts w:hint="eastAsia"/>
              </w:rPr>
              <w:t>人工</w:t>
            </w:r>
            <w:r w:rsidR="00E62674" w:rsidRPr="00BB2FC4">
              <w:t>安装</w:t>
            </w:r>
            <w:r w:rsidR="00E2569B" w:rsidRPr="00BB2FC4">
              <w:rPr>
                <w:rFonts w:hint="eastAsia"/>
              </w:rPr>
              <w:t>进行</w:t>
            </w:r>
            <w:r w:rsidRPr="00BB2FC4">
              <w:rPr>
                <w:rFonts w:hint="eastAsia"/>
              </w:rPr>
              <w:t>测试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完成标准：</w:t>
            </w:r>
          </w:p>
        </w:tc>
        <w:tc>
          <w:tcPr>
            <w:tcW w:w="5907" w:type="dxa"/>
          </w:tcPr>
          <w:p w:rsidR="00DD45BF" w:rsidRDefault="00B130D3" w:rsidP="001846A5">
            <w:pPr>
              <w:pStyle w:val="InfoBlue"/>
            </w:pPr>
            <w:r>
              <w:rPr>
                <w:rFonts w:hint="eastAsia"/>
              </w:rPr>
              <w:t>美家秀秀</w:t>
            </w:r>
            <w:r w:rsidR="00DD45BF">
              <w:rPr>
                <w:rFonts w:hint="eastAsia"/>
              </w:rPr>
              <w:t>事务成功执行，没有出现任何故障。</w:t>
            </w:r>
          </w:p>
        </w:tc>
      </w:tr>
      <w:tr w:rsidR="00DD45BF" w:rsidTr="001846A5">
        <w:trPr>
          <w:cantSplit/>
        </w:trPr>
        <w:tc>
          <w:tcPr>
            <w:tcW w:w="2931" w:type="dxa"/>
          </w:tcPr>
          <w:p w:rsidR="00DD45BF" w:rsidRDefault="00DD45BF" w:rsidP="001846A5">
            <w:pPr>
              <w:pStyle w:val="a9"/>
            </w:pPr>
            <w:r>
              <w:rPr>
                <w:rFonts w:hint="eastAsia"/>
              </w:rPr>
              <w:t>需考虑的特殊事项：</w:t>
            </w:r>
          </w:p>
        </w:tc>
        <w:tc>
          <w:tcPr>
            <w:tcW w:w="5907" w:type="dxa"/>
          </w:tcPr>
          <w:p w:rsidR="00DD45BF" w:rsidRDefault="003E65D9" w:rsidP="001846A5">
            <w:pPr>
              <w:pStyle w:val="InfoBlue"/>
            </w:pPr>
            <w:r>
              <w:rPr>
                <w:rFonts w:hint="eastAsia"/>
              </w:rPr>
              <w:t>无</w:t>
            </w:r>
          </w:p>
        </w:tc>
      </w:tr>
    </w:tbl>
    <w:p w:rsidR="00A002BD" w:rsidRDefault="00A002BD" w:rsidP="00A002BD">
      <w:pPr>
        <w:pStyle w:val="3"/>
        <w:numPr>
          <w:ilvl w:val="0"/>
          <w:numId w:val="0"/>
        </w:numPr>
      </w:pPr>
    </w:p>
    <w:p w:rsidR="001011B4" w:rsidRPr="001011B4" w:rsidRDefault="00D90EB8" w:rsidP="00DD45BF">
      <w:pPr>
        <w:pStyle w:val="3"/>
        <w:numPr>
          <w:ilvl w:val="2"/>
          <w:numId w:val="1"/>
        </w:numPr>
        <w:tabs>
          <w:tab w:val="num" w:pos="360"/>
        </w:tabs>
      </w:pPr>
      <w:bookmarkStart w:id="43" w:name="_Toc406792833"/>
      <w:r w:rsidRPr="00FF3116">
        <w:rPr>
          <w:rFonts w:hint="eastAsia"/>
        </w:rPr>
        <w:t>配置测试</w:t>
      </w:r>
      <w:bookmarkEnd w:id="43"/>
    </w:p>
    <w:p w:rsidR="00DB7FA2" w:rsidRPr="00FF3116" w:rsidRDefault="00DB7FA2" w:rsidP="0000046A">
      <w:pPr>
        <w:pStyle w:val="InfoBlue"/>
      </w:pPr>
      <w:r w:rsidRPr="00FF3116">
        <w:rPr>
          <w:rFonts w:hint="eastAsia"/>
        </w:rPr>
        <w:t>将不实施和执行该测试。</w:t>
      </w:r>
    </w:p>
    <w:p w:rsidR="001011B4" w:rsidRDefault="002405EE" w:rsidP="001011B4">
      <w:pPr>
        <w:pStyle w:val="InfoBlue"/>
        <w:rPr>
          <w:b/>
        </w:rPr>
      </w:pPr>
      <w:r w:rsidRPr="00FF3116">
        <w:rPr>
          <w:rFonts w:hint="eastAsia"/>
        </w:rPr>
        <w:t>因为</w:t>
      </w:r>
      <w:r w:rsidRPr="00FF3116">
        <w:t>此软件适用于移动平台</w:t>
      </w:r>
      <w:r w:rsidRPr="00FF3116">
        <w:rPr>
          <w:rFonts w:hint="eastAsia"/>
        </w:rPr>
        <w:t>（主要是</w:t>
      </w:r>
      <w:r w:rsidRPr="00FF3116">
        <w:t>i</w:t>
      </w:r>
      <w:r w:rsidR="008B209F">
        <w:t>P</w:t>
      </w:r>
      <w:r w:rsidRPr="00FF3116">
        <w:t>ad）</w:t>
      </w:r>
      <w:r w:rsidRPr="00FF3116">
        <w:rPr>
          <w:rFonts w:hint="eastAsia"/>
        </w:rPr>
        <w:t>，最终生成直接</w:t>
      </w:r>
      <w:r w:rsidRPr="00FF3116">
        <w:t>安装的</w:t>
      </w:r>
      <w:r w:rsidRPr="00FF3116">
        <w:rPr>
          <w:rFonts w:hint="eastAsia"/>
        </w:rPr>
        <w:t>APP安装包</w:t>
      </w:r>
      <w:r w:rsidRPr="00FF3116">
        <w:t>。</w:t>
      </w:r>
      <w:r w:rsidRPr="00FF3116">
        <w:rPr>
          <w:rFonts w:hint="eastAsia"/>
        </w:rPr>
        <w:t>对应</w:t>
      </w:r>
      <w:r w:rsidRPr="00FF3116">
        <w:t>运行客户机种类单一，</w:t>
      </w:r>
      <w:r w:rsidRPr="00FF3116">
        <w:rPr>
          <w:rFonts w:hint="eastAsia"/>
        </w:rPr>
        <w:t>需要</w:t>
      </w:r>
      <w:r w:rsidRPr="00FF3116">
        <w:t>安装的软件类型</w:t>
      </w:r>
      <w:r w:rsidRPr="00FF3116">
        <w:rPr>
          <w:rFonts w:hint="eastAsia"/>
        </w:rPr>
        <w:t>确定</w:t>
      </w:r>
      <w:r w:rsidRPr="00FF3116">
        <w:t>且封闭</w:t>
      </w:r>
      <w:r w:rsidR="004622E2" w:rsidRPr="00FF3116">
        <w:rPr>
          <w:rFonts w:hint="eastAsia"/>
        </w:rPr>
        <w:t>。</w:t>
      </w:r>
      <w:r w:rsidRPr="00FF3116">
        <w:rPr>
          <w:rFonts w:hint="eastAsia"/>
          <w:b/>
        </w:rPr>
        <w:t>该测试不合适。</w:t>
      </w:r>
    </w:p>
    <w:p w:rsidR="00A002BD" w:rsidRPr="00A002BD" w:rsidRDefault="00A002BD" w:rsidP="00A002BD">
      <w:pPr>
        <w:pStyle w:val="a9"/>
      </w:pPr>
    </w:p>
    <w:p w:rsidR="00D90EB8" w:rsidRPr="00FF3116" w:rsidRDefault="00D90EB8" w:rsidP="001011B4">
      <w:pPr>
        <w:pStyle w:val="3"/>
      </w:pPr>
      <w:bookmarkStart w:id="44" w:name="_Toc406792834"/>
      <w:r w:rsidRPr="00FF3116">
        <w:rPr>
          <w:rFonts w:hint="eastAsia"/>
        </w:rPr>
        <w:t>工具</w:t>
      </w:r>
      <w:bookmarkEnd w:id="44"/>
    </w:p>
    <w:p w:rsidR="00D90EB8" w:rsidRPr="00FF3116" w:rsidRDefault="00D90EB8" w:rsidP="002774C8">
      <w:pPr>
        <w:pStyle w:val="a9"/>
        <w:ind w:left="0"/>
      </w:pPr>
      <w:r w:rsidRPr="00FF3116">
        <w:rPr>
          <w:rFonts w:hint="eastAsia"/>
        </w:rPr>
        <w:t>此项目将使用以下工具：</w:t>
      </w:r>
    </w:p>
    <w:tbl>
      <w:tblPr>
        <w:tblW w:w="946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060"/>
        <w:gridCol w:w="2358"/>
        <w:gridCol w:w="3150"/>
        <w:gridCol w:w="900"/>
      </w:tblGrid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</w:p>
        </w:tc>
        <w:tc>
          <w:tcPr>
            <w:tcW w:w="2358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315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厂商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自行研制</w:t>
            </w:r>
          </w:p>
        </w:tc>
        <w:tc>
          <w:tcPr>
            <w:tcW w:w="900" w:type="dxa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版本</w:t>
            </w:r>
          </w:p>
        </w:tc>
      </w:tr>
      <w:tr w:rsidR="00D90EB8" w:rsidRPr="00FF3116" w:rsidTr="002B27FC">
        <w:tc>
          <w:tcPr>
            <w:tcW w:w="3060" w:type="dxa"/>
            <w:tcBorders>
              <w:top w:val="nil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测试管理</w:t>
            </w:r>
          </w:p>
        </w:tc>
        <w:tc>
          <w:tcPr>
            <w:tcW w:w="2358" w:type="dxa"/>
            <w:tcBorders>
              <w:top w:val="nil"/>
            </w:tcBorders>
          </w:tcPr>
          <w:p w:rsidR="00D90EB8" w:rsidRPr="00FF3116" w:rsidRDefault="00164CF2">
            <w:pPr>
              <w:pStyle w:val="12"/>
              <w:jc w:val="center"/>
            </w:pPr>
            <w:r w:rsidRPr="00FF3116">
              <w:rPr>
                <w:rFonts w:hint="eastAsia"/>
              </w:rPr>
              <w:t>小组</w:t>
            </w:r>
            <w:r w:rsidRPr="00FF3116">
              <w:t>会议</w:t>
            </w:r>
          </w:p>
        </w:tc>
        <w:tc>
          <w:tcPr>
            <w:tcW w:w="3150" w:type="dxa"/>
            <w:tcBorders>
              <w:top w:val="nil"/>
            </w:tcBorders>
          </w:tcPr>
          <w:p w:rsidR="00D90EB8" w:rsidRPr="00FF3116" w:rsidRDefault="00414269">
            <w:pPr>
              <w:pStyle w:val="12"/>
              <w:jc w:val="center"/>
            </w:pPr>
            <w:r w:rsidRPr="00FF3116">
              <w:rPr>
                <w:rFonts w:hint="eastAsia"/>
              </w:rPr>
              <w:t>自行</w:t>
            </w:r>
            <w:r w:rsidR="00A42FEB" w:rsidRPr="00FF3116">
              <w:rPr>
                <w:rFonts w:hint="eastAsia"/>
              </w:rPr>
              <w:t>管理</w:t>
            </w:r>
          </w:p>
        </w:tc>
        <w:tc>
          <w:tcPr>
            <w:tcW w:w="900" w:type="dxa"/>
            <w:tcBorders>
              <w:top w:val="nil"/>
            </w:tcBorders>
          </w:tcPr>
          <w:p w:rsidR="00D90EB8" w:rsidRPr="00FF3116" w:rsidRDefault="00D90EB8">
            <w:pPr>
              <w:pStyle w:val="12"/>
              <w:jc w:val="center"/>
            </w:pP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用于功能性测试的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4E474B" w:rsidP="00723B48">
            <w:pPr>
              <w:pStyle w:val="12"/>
              <w:jc w:val="center"/>
            </w:pPr>
            <w:r w:rsidRPr="00FF3116">
              <w:rPr>
                <w:rFonts w:hint="eastAsia"/>
              </w:rPr>
              <w:t>W</w:t>
            </w:r>
            <w:r w:rsidRPr="00FF3116">
              <w:t>ireShark</w:t>
            </w:r>
          </w:p>
        </w:tc>
        <w:tc>
          <w:tcPr>
            <w:tcW w:w="3150" w:type="dxa"/>
          </w:tcPr>
          <w:p w:rsidR="00D90EB8" w:rsidRPr="00FF3116" w:rsidRDefault="004E474B" w:rsidP="004E474B">
            <w:pPr>
              <w:pStyle w:val="12"/>
              <w:jc w:val="center"/>
            </w:pPr>
            <w:r w:rsidRPr="00FF3116">
              <w:t xml:space="preserve">GeraldCombs </w:t>
            </w:r>
          </w:p>
        </w:tc>
        <w:tc>
          <w:tcPr>
            <w:tcW w:w="900" w:type="dxa"/>
          </w:tcPr>
          <w:p w:rsidR="00D90EB8" w:rsidRPr="00FF3116" w:rsidRDefault="004E474B">
            <w:pPr>
              <w:pStyle w:val="12"/>
              <w:jc w:val="center"/>
            </w:pPr>
            <w:r w:rsidRPr="00FF3116">
              <w:rPr>
                <w:rFonts w:hint="eastAsia"/>
              </w:rPr>
              <w:t>1</w:t>
            </w:r>
            <w:r w:rsidRPr="00FF3116">
              <w:t>.12.2</w:t>
            </w:r>
          </w:p>
        </w:tc>
      </w:tr>
      <w:tr w:rsidR="00FB3315" w:rsidRPr="00FF3116" w:rsidTr="002B27FC">
        <w:tc>
          <w:tcPr>
            <w:tcW w:w="3060" w:type="dxa"/>
            <w:vMerge w:val="restart"/>
          </w:tcPr>
          <w:p w:rsidR="00FB3315" w:rsidRPr="00FF3116" w:rsidRDefault="00FB3315">
            <w:pPr>
              <w:pStyle w:val="12"/>
            </w:pPr>
            <w:r w:rsidRPr="00FF3116">
              <w:rPr>
                <w:rFonts w:hint="eastAsia"/>
                <w:lang w:val="en-US"/>
              </w:rPr>
              <w:t>用于性能测试的</w:t>
            </w:r>
            <w:r w:rsidRPr="00FF3116">
              <w:rPr>
                <w:lang w:val="en-US"/>
              </w:rPr>
              <w:t xml:space="preserve"> ASQ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FB3315" w:rsidRPr="00FF3116" w:rsidRDefault="00FB3315" w:rsidP="004E474B">
            <w:pPr>
              <w:pStyle w:val="12"/>
              <w:jc w:val="center"/>
            </w:pPr>
            <w:r w:rsidRPr="00723B48">
              <w:t>LoadRunner</w:t>
            </w:r>
          </w:p>
        </w:tc>
        <w:tc>
          <w:tcPr>
            <w:tcW w:w="3150" w:type="dxa"/>
          </w:tcPr>
          <w:p w:rsidR="00FB3315" w:rsidRPr="00FF3116" w:rsidRDefault="00FB3315">
            <w:pPr>
              <w:pStyle w:val="12"/>
              <w:jc w:val="center"/>
            </w:pPr>
            <w:r>
              <w:rPr>
                <w:rFonts w:hint="eastAsia"/>
              </w:rPr>
              <w:t>HP M</w:t>
            </w:r>
            <w:r>
              <w:t>erc</w:t>
            </w:r>
            <w:bookmarkStart w:id="45" w:name="_GoBack"/>
            <w:bookmarkEnd w:id="45"/>
            <w:r>
              <w:t>ury</w:t>
            </w:r>
          </w:p>
        </w:tc>
        <w:tc>
          <w:tcPr>
            <w:tcW w:w="900" w:type="dxa"/>
          </w:tcPr>
          <w:p w:rsidR="00FB3315" w:rsidRPr="00FF3116" w:rsidRDefault="00FB3315">
            <w:pPr>
              <w:pStyle w:val="12"/>
              <w:jc w:val="center"/>
            </w:pPr>
            <w:r>
              <w:rPr>
                <w:rFonts w:hint="eastAsia"/>
              </w:rPr>
              <w:t>12</w:t>
            </w:r>
          </w:p>
        </w:tc>
      </w:tr>
      <w:tr w:rsidR="00FB3315" w:rsidRPr="00FF3116" w:rsidTr="002B27FC">
        <w:tc>
          <w:tcPr>
            <w:tcW w:w="3060" w:type="dxa"/>
            <w:vMerge/>
          </w:tcPr>
          <w:p w:rsidR="00FB3315" w:rsidRPr="00FF3116" w:rsidRDefault="00FB3315">
            <w:pPr>
              <w:pStyle w:val="12"/>
              <w:rPr>
                <w:lang w:val="en-US"/>
              </w:rPr>
            </w:pPr>
          </w:p>
        </w:tc>
        <w:tc>
          <w:tcPr>
            <w:tcW w:w="2358" w:type="dxa"/>
          </w:tcPr>
          <w:p w:rsidR="00FB3315" w:rsidRPr="00723B48" w:rsidRDefault="00FB3315" w:rsidP="004E474B">
            <w:pPr>
              <w:pStyle w:val="12"/>
              <w:jc w:val="center"/>
            </w:pPr>
            <w:r>
              <w:rPr>
                <w:rFonts w:hint="eastAsia"/>
              </w:rPr>
              <w:t>I</w:t>
            </w:r>
            <w:r>
              <w:t>nstrument</w:t>
            </w:r>
          </w:p>
        </w:tc>
        <w:tc>
          <w:tcPr>
            <w:tcW w:w="3150" w:type="dxa"/>
          </w:tcPr>
          <w:p w:rsidR="00FB3315" w:rsidRDefault="00FB3315">
            <w:pPr>
              <w:pStyle w:val="12"/>
              <w:jc w:val="center"/>
            </w:pPr>
            <w:r>
              <w:rPr>
                <w:rFonts w:hint="eastAsia"/>
              </w:rPr>
              <w:t>苹果</w:t>
            </w:r>
            <w:r>
              <w:t>公司</w:t>
            </w:r>
          </w:p>
        </w:tc>
        <w:tc>
          <w:tcPr>
            <w:tcW w:w="900" w:type="dxa"/>
          </w:tcPr>
          <w:p w:rsidR="00FB3315" w:rsidRDefault="004C26E7">
            <w:pPr>
              <w:pStyle w:val="12"/>
              <w:jc w:val="center"/>
            </w:pPr>
            <w:r>
              <w:rPr>
                <w:rFonts w:hint="eastAsia"/>
              </w:rPr>
              <w:t>6</w:t>
            </w:r>
            <w:r>
              <w:t>.1.1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项目管理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JIRA</w:t>
            </w:r>
          </w:p>
        </w:tc>
        <w:tc>
          <w:tcPr>
            <w:tcW w:w="3150" w:type="dxa"/>
          </w:tcPr>
          <w:p w:rsidR="00D90EB8" w:rsidRPr="00FF3116" w:rsidRDefault="00087BE1">
            <w:pPr>
              <w:pStyle w:val="12"/>
              <w:jc w:val="center"/>
            </w:pPr>
            <w:r w:rsidRPr="00FF3116">
              <w:t>Atlassian</w:t>
            </w:r>
          </w:p>
        </w:tc>
        <w:tc>
          <w:tcPr>
            <w:tcW w:w="900" w:type="dxa"/>
          </w:tcPr>
          <w:p w:rsidR="00D90EB8" w:rsidRPr="00FF3116" w:rsidRDefault="00B42BF1">
            <w:pPr>
              <w:pStyle w:val="12"/>
              <w:jc w:val="center"/>
            </w:pPr>
            <w:r>
              <w:rPr>
                <w:rFonts w:hint="eastAsia"/>
              </w:rPr>
              <w:t>6</w:t>
            </w:r>
            <w:r>
              <w:t>.X</w:t>
            </w:r>
          </w:p>
        </w:tc>
      </w:tr>
      <w:tr w:rsidR="00D90EB8" w:rsidRPr="00FF3116" w:rsidTr="002B27FC">
        <w:tc>
          <w:tcPr>
            <w:tcW w:w="3060" w:type="dxa"/>
          </w:tcPr>
          <w:p w:rsidR="00D90EB8" w:rsidRPr="00FF3116" w:rsidRDefault="00D90EB8">
            <w:pPr>
              <w:pStyle w:val="12"/>
            </w:pPr>
            <w:r w:rsidRPr="00FF3116">
              <w:rPr>
                <w:lang w:val="en-US"/>
              </w:rPr>
              <w:t xml:space="preserve">DBMS </w:t>
            </w:r>
            <w:r w:rsidRPr="00FF3116">
              <w:rPr>
                <w:rFonts w:hint="eastAsia"/>
                <w:lang w:val="en-US"/>
              </w:rPr>
              <w:t>工具</w:t>
            </w:r>
          </w:p>
        </w:tc>
        <w:tc>
          <w:tcPr>
            <w:tcW w:w="2358" w:type="dxa"/>
          </w:tcPr>
          <w:p w:rsidR="00D90EB8" w:rsidRPr="00FF3116" w:rsidRDefault="0011489F">
            <w:pPr>
              <w:pStyle w:val="12"/>
              <w:jc w:val="center"/>
            </w:pPr>
            <w:r w:rsidRPr="00FF3116">
              <w:rPr>
                <w:rFonts w:hint="eastAsia"/>
              </w:rPr>
              <w:t>M</w:t>
            </w:r>
            <w:r w:rsidRPr="00FF3116">
              <w:t>ySQL</w:t>
            </w:r>
          </w:p>
        </w:tc>
        <w:tc>
          <w:tcPr>
            <w:tcW w:w="315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t>Oracle</w:t>
            </w:r>
          </w:p>
        </w:tc>
        <w:tc>
          <w:tcPr>
            <w:tcW w:w="900" w:type="dxa"/>
          </w:tcPr>
          <w:p w:rsidR="00D90EB8" w:rsidRPr="00FF3116" w:rsidRDefault="00D10DAD">
            <w:pPr>
              <w:pStyle w:val="12"/>
              <w:jc w:val="center"/>
            </w:pPr>
            <w:r w:rsidRPr="00FF3116">
              <w:rPr>
                <w:rFonts w:hint="eastAsia"/>
              </w:rPr>
              <w:t>5</w:t>
            </w:r>
            <w:r w:rsidRPr="00FF3116">
              <w:t>.6</w:t>
            </w:r>
          </w:p>
        </w:tc>
      </w:tr>
    </w:tbl>
    <w:p w:rsidR="00D90EB8" w:rsidRPr="00FF3116" w:rsidRDefault="00D90EB8">
      <w:pPr>
        <w:pStyle w:val="1"/>
        <w:tabs>
          <w:tab w:val="num" w:pos="360"/>
        </w:tabs>
      </w:pPr>
      <w:r w:rsidRPr="00FF3116">
        <w:br w:type="page"/>
      </w:r>
      <w:bookmarkStart w:id="46" w:name="_Toc406792835"/>
      <w:r w:rsidRPr="00FF3116">
        <w:rPr>
          <w:rFonts w:hint="eastAsia"/>
        </w:rPr>
        <w:lastRenderedPageBreak/>
        <w:t>资源</w:t>
      </w:r>
      <w:bookmarkEnd w:id="46"/>
    </w:p>
    <w:p w:rsidR="00D90EB8" w:rsidRPr="00FF3116" w:rsidRDefault="00D90EB8">
      <w:pPr>
        <w:pStyle w:val="2"/>
        <w:tabs>
          <w:tab w:val="num" w:pos="360"/>
        </w:tabs>
      </w:pPr>
      <w:bookmarkStart w:id="47" w:name="_Toc406792836"/>
      <w:r w:rsidRPr="00FF3116">
        <w:rPr>
          <w:rFonts w:hint="eastAsia"/>
        </w:rPr>
        <w:t>角色</w:t>
      </w:r>
      <w:bookmarkEnd w:id="47"/>
    </w:p>
    <w:p w:rsidR="00D90EB8" w:rsidRPr="00FF3116" w:rsidRDefault="00D90EB8" w:rsidP="00AB531F">
      <w:pPr>
        <w:pStyle w:val="a9"/>
        <w:ind w:left="0" w:firstLine="450"/>
      </w:pPr>
      <w:r w:rsidRPr="00FF3116">
        <w:rPr>
          <w:rFonts w:hint="eastAsia"/>
        </w:rPr>
        <w:t>下表列出了在此项目的人员配备方面所作的各种假定。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448"/>
        <w:gridCol w:w="2700"/>
        <w:gridCol w:w="4140"/>
      </w:tblGrid>
      <w:tr w:rsidR="00D90EB8" w:rsidRPr="00FF3116">
        <w:trPr>
          <w:cantSplit/>
        </w:trPr>
        <w:tc>
          <w:tcPr>
            <w:tcW w:w="928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人力资源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角色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推荐的最少资源</w:t>
            </w:r>
          </w:p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sz w:val="16"/>
                <w:lang w:val="en-US"/>
              </w:rPr>
              <w:t>（所分配的专职角色数量）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具体职责或注释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测试经理，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测试项目经理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4C366A">
            <w:pPr>
              <w:pStyle w:val="12"/>
            </w:pPr>
            <w:r w:rsidRPr="00FF3116">
              <w:rPr>
                <w:rFonts w:hint="eastAsia"/>
              </w:rPr>
              <w:t>杨成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进行管理监督。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提供技术指导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获取适当的资源</w:t>
            </w:r>
          </w:p>
          <w:p w:rsidR="00D90EB8" w:rsidRPr="00FF3116" w:rsidRDefault="00D90EB8">
            <w:pPr>
              <w:pStyle w:val="12"/>
              <w:numPr>
                <w:ilvl w:val="0"/>
                <w:numId w:val="4"/>
              </w:numPr>
            </w:pPr>
            <w:r w:rsidRPr="00FF3116">
              <w:rPr>
                <w:rFonts w:hint="eastAsia"/>
                <w:lang w:val="en-US"/>
              </w:rPr>
              <w:t>提供管理报告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测试设计员</w:t>
            </w:r>
          </w:p>
          <w:p w:rsidR="00D90EB8" w:rsidRPr="00FF3116" w:rsidRDefault="00D90EB8">
            <w:pPr>
              <w:pStyle w:val="12"/>
            </w:pP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D7411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确定测试用例、确定测试用例的优先级并实施测试用例。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生成测试计划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生成测试模型</w:t>
            </w:r>
          </w:p>
          <w:p w:rsidR="00D90EB8" w:rsidRPr="00FF3116" w:rsidRDefault="00D90EB8">
            <w:pPr>
              <w:pStyle w:val="12"/>
              <w:numPr>
                <w:ilvl w:val="0"/>
                <w:numId w:val="5"/>
              </w:numPr>
            </w:pPr>
            <w:r w:rsidRPr="00FF3116">
              <w:rPr>
                <w:rFonts w:hint="eastAsia"/>
                <w:lang w:val="en-US"/>
              </w:rPr>
              <w:t>评估测试工作的有效性</w:t>
            </w:r>
          </w:p>
        </w:tc>
      </w:tr>
      <w:tr w:rsidR="00D90EB8" w:rsidRPr="00FF3116">
        <w:trPr>
          <w:cantSplit/>
          <w:trHeight w:val="40"/>
        </w:trPr>
        <w:tc>
          <w:tcPr>
            <w:tcW w:w="2448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测试员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C49BD">
            <w:pPr>
              <w:pStyle w:val="12"/>
            </w:pPr>
            <w:r w:rsidRPr="00FF3116">
              <w:rPr>
                <w:rFonts w:hint="eastAsia"/>
              </w:rPr>
              <w:t>舒弋</w:t>
            </w:r>
            <w:r w:rsidRPr="00FF3116">
              <w:t>、尹超、杨成、储洁</w:t>
            </w:r>
            <w:r w:rsidRPr="00FF3116">
              <w:rPr>
                <w:rFonts w:hint="eastAsia"/>
              </w:rPr>
              <w:t>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执行测试。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执行测试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记录结果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从错误中恢复</w:t>
            </w:r>
          </w:p>
          <w:p w:rsidR="00D90EB8" w:rsidRPr="00FF3116" w:rsidRDefault="00D90EB8">
            <w:pPr>
              <w:pStyle w:val="12"/>
              <w:numPr>
                <w:ilvl w:val="0"/>
                <w:numId w:val="6"/>
              </w:numPr>
            </w:pPr>
            <w:r w:rsidRPr="00FF3116">
              <w:rPr>
                <w:rFonts w:hint="eastAsia"/>
                <w:lang w:val="en-US"/>
              </w:rPr>
              <w:t>记录变更请求</w:t>
            </w:r>
          </w:p>
        </w:tc>
      </w:tr>
      <w:tr w:rsidR="00D90EB8" w:rsidRPr="00FF3116">
        <w:trPr>
          <w:cantSplit/>
        </w:trPr>
        <w:tc>
          <w:tcPr>
            <w:tcW w:w="2448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数据库管理员</w:t>
            </w:r>
          </w:p>
        </w:tc>
        <w:tc>
          <w:tcPr>
            <w:tcW w:w="27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D0713">
            <w:pPr>
              <w:pStyle w:val="12"/>
            </w:pPr>
            <w:r w:rsidRPr="00FF3116">
              <w:rPr>
                <w:rFonts w:hint="eastAsia"/>
              </w:rPr>
              <w:t>储洁宇</w:t>
            </w:r>
          </w:p>
        </w:tc>
        <w:tc>
          <w:tcPr>
            <w:tcW w:w="41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确保测试数据（数据库）环境和资产得到管理和维护。</w:t>
            </w:r>
          </w:p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职责：</w:t>
            </w:r>
          </w:p>
          <w:p w:rsidR="00D90EB8" w:rsidRPr="00FF3116" w:rsidRDefault="00D90EB8" w:rsidP="00F02706">
            <w:pPr>
              <w:pStyle w:val="12"/>
              <w:numPr>
                <w:ilvl w:val="0"/>
                <w:numId w:val="11"/>
              </w:numPr>
            </w:pPr>
            <w:r w:rsidRPr="00FF3116">
              <w:rPr>
                <w:rFonts w:hint="eastAsia"/>
                <w:lang w:val="en-US"/>
              </w:rPr>
              <w:t>管理测试数据（数据库）</w:t>
            </w:r>
          </w:p>
        </w:tc>
      </w:tr>
    </w:tbl>
    <w:p w:rsidR="002F24EF" w:rsidRDefault="002F24EF" w:rsidP="002F24EF">
      <w:pPr>
        <w:pStyle w:val="2"/>
        <w:numPr>
          <w:ilvl w:val="0"/>
          <w:numId w:val="0"/>
        </w:numPr>
      </w:pPr>
    </w:p>
    <w:p w:rsidR="00FE77E5" w:rsidRDefault="00FE77E5">
      <w:pPr>
        <w:widowControl/>
        <w:spacing w:line="240" w:lineRule="auto"/>
        <w:rPr>
          <w:b/>
        </w:rPr>
      </w:pPr>
      <w:r>
        <w:br w:type="page"/>
      </w:r>
    </w:p>
    <w:p w:rsidR="00D90EB8" w:rsidRPr="00FF3116" w:rsidRDefault="00D90EB8">
      <w:pPr>
        <w:pStyle w:val="2"/>
        <w:tabs>
          <w:tab w:val="num" w:pos="360"/>
        </w:tabs>
      </w:pPr>
      <w:bookmarkStart w:id="48" w:name="_Toc406792837"/>
      <w:r w:rsidRPr="00FF3116">
        <w:rPr>
          <w:rFonts w:hint="eastAsia"/>
        </w:rPr>
        <w:lastRenderedPageBreak/>
        <w:t>系统</w:t>
      </w:r>
      <w:bookmarkEnd w:id="48"/>
    </w:p>
    <w:p w:rsidR="00D90EB8" w:rsidRPr="00FF3116" w:rsidRDefault="00D90EB8" w:rsidP="00695D79">
      <w:pPr>
        <w:pStyle w:val="a9"/>
        <w:ind w:left="0" w:firstLine="450"/>
      </w:pPr>
      <w:r w:rsidRPr="00FF3116">
        <w:rPr>
          <w:rFonts w:hint="eastAsia"/>
        </w:rPr>
        <w:t>下表列出了测试项目所需的系统资源。</w:t>
      </w:r>
    </w:p>
    <w:tbl>
      <w:tblPr>
        <w:tblW w:w="0" w:type="auto"/>
        <w:tblInd w:w="198" w:type="dxa"/>
        <w:tblLayout w:type="fixed"/>
        <w:tblLook w:val="0000" w:firstRow="0" w:lastRow="0" w:firstColumn="0" w:lastColumn="0" w:noHBand="0" w:noVBand="0"/>
      </w:tblPr>
      <w:tblGrid>
        <w:gridCol w:w="3870"/>
        <w:gridCol w:w="5400"/>
      </w:tblGrid>
      <w:tr w:rsidR="00D90EB8" w:rsidRPr="00FF3116">
        <w:trPr>
          <w:cantSplit/>
        </w:trPr>
        <w:tc>
          <w:tcPr>
            <w:tcW w:w="927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系统资源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资源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solid" w:color="FFFF00" w:fill="auto"/>
          </w:tcPr>
          <w:p w:rsidR="00D90EB8" w:rsidRPr="00FF3116" w:rsidRDefault="00D90EB8">
            <w:pPr>
              <w:pStyle w:val="12"/>
              <w:jc w:val="center"/>
            </w:pPr>
            <w:r w:rsidRPr="00FF3116">
              <w:rPr>
                <w:rFonts w:hint="eastAsia"/>
                <w:lang w:val="en-US"/>
              </w:rPr>
              <w:t>名称</w:t>
            </w:r>
            <w:r w:rsidRPr="00FF3116">
              <w:rPr>
                <w:lang w:val="en-US"/>
              </w:rPr>
              <w:t>/</w:t>
            </w:r>
            <w:r w:rsidRPr="00FF3116">
              <w:rPr>
                <w:rFonts w:hint="eastAsia"/>
                <w:lang w:val="en-US"/>
              </w:rPr>
              <w:t>类型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数据库服务器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B517A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44D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数据库名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E20AC6">
            <w:pPr>
              <w:pStyle w:val="12"/>
            </w:pPr>
            <w:r w:rsidRPr="00FF3116">
              <w:rPr>
                <w:lang w:val="en-US"/>
              </w:rPr>
              <w:t>MySQL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客户端测试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包括特殊的配置需求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A25A4">
            <w:pPr>
              <w:pStyle w:val="12"/>
            </w:pPr>
            <w:r w:rsidRPr="00FF3116">
              <w:rPr>
                <w:rFonts w:hint="eastAsia"/>
                <w:lang w:val="en-US"/>
              </w:rPr>
              <w:t>平板电脑</w:t>
            </w:r>
            <w:r w:rsidRPr="00FF3116">
              <w:rPr>
                <w:lang w:val="en-US"/>
              </w:rPr>
              <w:t>，</w:t>
            </w:r>
            <w:r w:rsidR="008D2269" w:rsidRPr="00FF3116">
              <w:rPr>
                <w:lang w:val="en-US"/>
              </w:rPr>
              <w:t>iPad1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测试存储库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网络或子网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155C9B">
            <w:pPr>
              <w:pStyle w:val="12"/>
            </w:pPr>
            <w:r w:rsidRPr="00FF3116">
              <w:rPr>
                <w:rFonts w:hint="eastAsia"/>
                <w:lang w:val="en-US"/>
              </w:rPr>
              <w:t>上海</w:t>
            </w:r>
            <w:r w:rsidRPr="00FF3116">
              <w:rPr>
                <w:lang w:val="en-US"/>
              </w:rPr>
              <w:t>交通大学校园网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ascii="Times New Roman"/>
                <w:color w:val="FFFFFF"/>
                <w:lang w:val="en-US"/>
              </w:rPr>
              <w:t>—</w:t>
            </w:r>
            <w:r w:rsidRPr="00FF3116">
              <w:rPr>
                <w:rFonts w:hint="eastAsia"/>
                <w:lang w:val="en-US"/>
              </w:rPr>
              <w:t>服务器名</w:t>
            </w:r>
            <w:r w:rsidRPr="00FF3116">
              <w:rPr>
                <w:rFonts w:hint="eastAsia"/>
                <w:color w:val="FFFFFF"/>
                <w:sz w:val="16"/>
                <w:lang w:val="en-US"/>
              </w:rPr>
              <w:t>服务器名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AC58C5">
            <w:pPr>
              <w:pStyle w:val="12"/>
            </w:pPr>
            <w:r w:rsidRPr="00FF3116">
              <w:rPr>
                <w:lang w:val="en-US"/>
              </w:rPr>
              <w:t>Apache</w:t>
            </w:r>
          </w:p>
        </w:tc>
      </w:tr>
      <w:tr w:rsidR="00D90EB8" w:rsidRPr="00FF3116">
        <w:trPr>
          <w:cantSplit/>
        </w:trPr>
        <w:tc>
          <w:tcPr>
            <w:tcW w:w="38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测试开发</w:t>
            </w:r>
            <w:r w:rsidRPr="00FF3116">
              <w:rPr>
                <w:lang w:val="en-US"/>
              </w:rPr>
              <w:t xml:space="preserve"> PC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90EB8" w:rsidRPr="00FF3116" w:rsidRDefault="00DB0255" w:rsidP="00DB0255">
            <w:pPr>
              <w:pStyle w:val="12"/>
            </w:pPr>
            <w:r w:rsidRPr="00FF3116">
              <w:rPr>
                <w:rFonts w:hint="eastAsia"/>
                <w:lang w:val="en-US"/>
              </w:rPr>
              <w:t>硬件</w:t>
            </w:r>
            <w:r w:rsidRPr="00FF3116">
              <w:rPr>
                <w:lang w:val="en-US"/>
              </w:rPr>
              <w:t>无特定要求，</w:t>
            </w:r>
            <w:r w:rsidRPr="00FF3116">
              <w:rPr>
                <w:rFonts w:hint="eastAsia"/>
                <w:lang w:val="en-US"/>
              </w:rPr>
              <w:t>操作系统</w:t>
            </w:r>
            <w:r w:rsidRPr="00FF3116">
              <w:rPr>
                <w:lang w:val="en-US"/>
              </w:rPr>
              <w:t>要求ios系统</w:t>
            </w:r>
          </w:p>
        </w:tc>
      </w:tr>
    </w:tbl>
    <w:p w:rsidR="00B25ADD" w:rsidRDefault="00B25ADD" w:rsidP="00B25ADD">
      <w:pPr>
        <w:pStyle w:val="1"/>
        <w:numPr>
          <w:ilvl w:val="0"/>
          <w:numId w:val="0"/>
        </w:numPr>
      </w:pPr>
    </w:p>
    <w:p w:rsidR="00D90EB8" w:rsidRPr="00FF3116" w:rsidRDefault="00D90EB8" w:rsidP="00B25ADD">
      <w:pPr>
        <w:pStyle w:val="1"/>
        <w:tabs>
          <w:tab w:val="num" w:pos="360"/>
        </w:tabs>
      </w:pPr>
      <w:bookmarkStart w:id="49" w:name="_Toc406792838"/>
      <w:r w:rsidRPr="00FF3116">
        <w:rPr>
          <w:rFonts w:hint="eastAsia"/>
        </w:rPr>
        <w:t>项目里程碑</w:t>
      </w:r>
      <w:bookmarkEnd w:id="49"/>
    </w:p>
    <w:p w:rsidR="00D90EB8" w:rsidRPr="00FF3116" w:rsidRDefault="00D90EB8">
      <w:pPr>
        <w:pStyle w:val="a9"/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5"/>
        <w:gridCol w:w="3493"/>
        <w:gridCol w:w="1980"/>
        <w:gridCol w:w="1890"/>
      </w:tblGrid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里程碑任务</w:t>
            </w:r>
          </w:p>
        </w:tc>
        <w:tc>
          <w:tcPr>
            <w:tcW w:w="3493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工作量</w:t>
            </w:r>
          </w:p>
        </w:tc>
        <w:tc>
          <w:tcPr>
            <w:tcW w:w="198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开始日期</w:t>
            </w:r>
          </w:p>
        </w:tc>
        <w:tc>
          <w:tcPr>
            <w:tcW w:w="1890" w:type="dxa"/>
          </w:tcPr>
          <w:p w:rsidR="00D90EB8" w:rsidRPr="00FF3116" w:rsidRDefault="00D90EB8">
            <w:pPr>
              <w:pStyle w:val="12"/>
              <w:jc w:val="center"/>
              <w:rPr>
                <w:b/>
              </w:rPr>
            </w:pPr>
            <w:r w:rsidRPr="00FF3116">
              <w:rPr>
                <w:rFonts w:hint="eastAsia"/>
                <w:b/>
                <w:lang w:val="en-US"/>
              </w:rPr>
              <w:t>结束日期</w:t>
            </w:r>
          </w:p>
        </w:tc>
      </w:tr>
      <w:tr w:rsidR="00D90EB8" w:rsidRPr="00FF3116" w:rsidTr="00863BAD">
        <w:tc>
          <w:tcPr>
            <w:tcW w:w="1835" w:type="dxa"/>
          </w:tcPr>
          <w:p w:rsidR="00D90EB8" w:rsidRPr="00FF3116" w:rsidRDefault="00D90EB8">
            <w:pPr>
              <w:pStyle w:val="12"/>
            </w:pPr>
            <w:r w:rsidRPr="00FF3116">
              <w:rPr>
                <w:rFonts w:hint="eastAsia"/>
                <w:lang w:val="en-US"/>
              </w:rPr>
              <w:t>制定测试计划</w:t>
            </w:r>
          </w:p>
        </w:tc>
        <w:tc>
          <w:tcPr>
            <w:tcW w:w="3493" w:type="dxa"/>
          </w:tcPr>
          <w:p w:rsidR="00D90EB8" w:rsidRPr="00FF3116" w:rsidRDefault="00863BAD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D90EB8" w:rsidRPr="00FF3116" w:rsidRDefault="00F847B3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7F571F" w:rsidRPr="00FF3116" w:rsidTr="00863BAD">
        <w:tc>
          <w:tcPr>
            <w:tcW w:w="1835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  <w:lang w:val="en-US"/>
              </w:rPr>
              <w:t>设计测试</w:t>
            </w:r>
          </w:p>
        </w:tc>
        <w:tc>
          <w:tcPr>
            <w:tcW w:w="3493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完成《美家秀秀-测试</w:t>
            </w:r>
            <w:r w:rsidRPr="00FF3116">
              <w:t>文档》文档</w:t>
            </w:r>
          </w:p>
        </w:tc>
        <w:tc>
          <w:tcPr>
            <w:tcW w:w="198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7F571F" w:rsidRPr="00FF3116" w:rsidRDefault="007F571F" w:rsidP="007F571F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</w:tr>
      <w:tr w:rsidR="00657022" w:rsidRPr="00FF3116" w:rsidTr="00863BAD">
        <w:tc>
          <w:tcPr>
            <w:tcW w:w="1835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  <w:lang w:val="en-US"/>
              </w:rPr>
              <w:t>实施测试</w:t>
            </w:r>
          </w:p>
        </w:tc>
        <w:tc>
          <w:tcPr>
            <w:tcW w:w="3493" w:type="dxa"/>
          </w:tcPr>
          <w:p w:rsidR="00657022" w:rsidRPr="00FF3116" w:rsidRDefault="009E33D7" w:rsidP="00657022">
            <w:pPr>
              <w:pStyle w:val="12"/>
            </w:pPr>
            <w:r w:rsidRPr="00FF3116">
              <w:rPr>
                <w:rFonts w:hint="eastAsia"/>
              </w:rPr>
              <w:t>本文档</w:t>
            </w:r>
            <w:r w:rsidRPr="00FF3116">
              <w:t>测试需求中</w:t>
            </w:r>
            <w:r w:rsidRPr="00FF3116">
              <w:rPr>
                <w:rFonts w:hint="eastAsia"/>
              </w:rPr>
              <w:t>各</w:t>
            </w:r>
            <w:r w:rsidRPr="00FF3116">
              <w:t>项目</w:t>
            </w:r>
          </w:p>
        </w:tc>
        <w:tc>
          <w:tcPr>
            <w:tcW w:w="198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.12.03</w:t>
            </w:r>
          </w:p>
        </w:tc>
        <w:tc>
          <w:tcPr>
            <w:tcW w:w="1890" w:type="dxa"/>
          </w:tcPr>
          <w:p w:rsidR="00657022" w:rsidRPr="00FF3116" w:rsidRDefault="00657022" w:rsidP="00657022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  <w:tr w:rsidR="00412260" w:rsidRPr="00FF3116" w:rsidTr="00863BAD">
        <w:tc>
          <w:tcPr>
            <w:tcW w:w="1835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  <w:lang w:val="en-US"/>
              </w:rPr>
              <w:t>评估测试</w:t>
            </w:r>
          </w:p>
        </w:tc>
        <w:tc>
          <w:tcPr>
            <w:tcW w:w="3493" w:type="dxa"/>
          </w:tcPr>
          <w:p w:rsidR="00412260" w:rsidRPr="00FF3116" w:rsidRDefault="004B3546" w:rsidP="00412260">
            <w:pPr>
              <w:pStyle w:val="12"/>
            </w:pPr>
            <w:r w:rsidRPr="00FF3116">
              <w:rPr>
                <w:rFonts w:hint="eastAsia"/>
              </w:rPr>
              <w:t>评估本文档</w:t>
            </w:r>
            <w:r w:rsidRPr="00FF3116">
              <w:t>测试需求</w:t>
            </w:r>
            <w:r w:rsidR="004165BD" w:rsidRPr="00FF3116">
              <w:rPr>
                <w:rFonts w:hint="eastAsia"/>
              </w:rPr>
              <w:t>中各</w:t>
            </w:r>
            <w:r w:rsidR="004165BD" w:rsidRPr="00FF3116">
              <w:t>测试</w:t>
            </w:r>
            <w:r w:rsidR="004165BD" w:rsidRPr="00FF3116">
              <w:rPr>
                <w:rFonts w:hint="eastAsia"/>
              </w:rPr>
              <w:t>情况</w:t>
            </w:r>
          </w:p>
        </w:tc>
        <w:tc>
          <w:tcPr>
            <w:tcW w:w="198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.12.05</w:t>
            </w:r>
          </w:p>
        </w:tc>
        <w:tc>
          <w:tcPr>
            <w:tcW w:w="1890" w:type="dxa"/>
          </w:tcPr>
          <w:p w:rsidR="00412260" w:rsidRPr="00FF3116" w:rsidRDefault="00412260" w:rsidP="00412260">
            <w:pPr>
              <w:pStyle w:val="12"/>
            </w:pPr>
            <w:r w:rsidRPr="00FF3116">
              <w:rPr>
                <w:rFonts w:hint="eastAsia"/>
              </w:rPr>
              <w:t>2014</w:t>
            </w:r>
            <w:r w:rsidRPr="00FF3116">
              <w:t>.12.20</w:t>
            </w:r>
          </w:p>
        </w:tc>
      </w:tr>
    </w:tbl>
    <w:p w:rsidR="00D90EB8" w:rsidRPr="00FF3116" w:rsidRDefault="00D90EB8">
      <w:pPr>
        <w:pStyle w:val="a9"/>
      </w:pPr>
    </w:p>
    <w:p w:rsidR="004E2B3E" w:rsidRPr="00FF3116" w:rsidRDefault="004E2B3E" w:rsidP="00781B6D">
      <w:pPr>
        <w:pStyle w:val="a9"/>
        <w:ind w:left="0"/>
      </w:pPr>
    </w:p>
    <w:p w:rsidR="00D90EB8" w:rsidRPr="00FF3116" w:rsidRDefault="00D90EB8" w:rsidP="00F02706">
      <w:pPr>
        <w:pStyle w:val="1"/>
        <w:tabs>
          <w:tab w:val="num" w:pos="360"/>
        </w:tabs>
      </w:pPr>
      <w:bookmarkStart w:id="50" w:name="_Toc406792839"/>
      <w:r w:rsidRPr="00FF3116">
        <w:rPr>
          <w:rFonts w:hint="eastAsia"/>
        </w:rPr>
        <w:t>可交付工件</w:t>
      </w:r>
      <w:bookmarkEnd w:id="50"/>
    </w:p>
    <w:p w:rsidR="00FA3FC2" w:rsidRPr="00FF3116" w:rsidRDefault="0047221A" w:rsidP="00FA3FC2">
      <w:pPr>
        <w:ind w:firstLine="720"/>
      </w:pPr>
      <w:r>
        <w:rPr>
          <w:rFonts w:hint="eastAsia"/>
        </w:rPr>
        <w:t>从</w:t>
      </w:r>
      <w:r w:rsidR="00FA3FC2" w:rsidRPr="00FF3116">
        <w:rPr>
          <w:rFonts w:hint="eastAsia"/>
        </w:rPr>
        <w:t>第三</w:t>
      </w:r>
      <w:r>
        <w:t>迭代</w:t>
      </w:r>
      <w:r>
        <w:rPr>
          <w:rFonts w:hint="eastAsia"/>
        </w:rPr>
        <w:t>起</w:t>
      </w:r>
      <w:r w:rsidR="00FA3FC2" w:rsidRPr="00FF3116">
        <w:rPr>
          <w:rFonts w:hint="eastAsia"/>
        </w:rPr>
        <w:t>，</w:t>
      </w:r>
      <w:r w:rsidR="00FA3FC2" w:rsidRPr="00FF3116">
        <w:t>每个迭代相对应的</w:t>
      </w:r>
      <w:r w:rsidR="00F93085" w:rsidRPr="00FF3116">
        <w:rPr>
          <w:rFonts w:hint="eastAsia"/>
        </w:rPr>
        <w:t>《</w:t>
      </w:r>
      <w:r w:rsidR="00FA3FC2" w:rsidRPr="00FF3116">
        <w:t>测试评估报告</w:t>
      </w:r>
      <w:r w:rsidR="00F93085" w:rsidRPr="00FF3116">
        <w:rPr>
          <w:rFonts w:hint="eastAsia"/>
        </w:rPr>
        <w:t>》</w:t>
      </w:r>
      <w:r w:rsidR="00FA3FC2" w:rsidRPr="00FF3116">
        <w:t>。</w:t>
      </w:r>
    </w:p>
    <w:p w:rsidR="00D90EB8" w:rsidRPr="00FF3116" w:rsidRDefault="00D90EB8" w:rsidP="00895360">
      <w:pPr>
        <w:pStyle w:val="1"/>
        <w:numPr>
          <w:ilvl w:val="0"/>
          <w:numId w:val="0"/>
        </w:numPr>
      </w:pPr>
    </w:p>
    <w:sectPr w:rsidR="00D90EB8" w:rsidRPr="00FF3116" w:rsidSect="008625BC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2471" w:rsidRDefault="008E2471">
      <w:r>
        <w:separator/>
      </w:r>
    </w:p>
  </w:endnote>
  <w:endnote w:type="continuationSeparator" w:id="0">
    <w:p w:rsidR="008E2471" w:rsidRDefault="008E2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846A5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46A5" w:rsidRDefault="001846A5">
          <w:pPr>
            <w:ind w:right="360"/>
          </w:pPr>
          <w:r>
            <w:rPr>
              <w:rFonts w:ascii="Times New Roman"/>
              <w:i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46A5" w:rsidRDefault="001846A5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6A6860">
            <w:fldChar w:fldCharType="begin"/>
          </w:r>
          <w:r w:rsidR="006A6860">
            <w:instrText xml:space="preserve"> DOCPROPERTY "Company"  \* MERGEFORMAT </w:instrText>
          </w:r>
          <w:r w:rsidR="006A6860">
            <w:fldChar w:fldCharType="separate"/>
          </w:r>
          <w:r>
            <w:rPr>
              <w:rFonts w:ascii="Times New Roman" w:hint="eastAsia"/>
            </w:rPr>
            <w:t>&lt;</w:t>
          </w:r>
          <w:r>
            <w:rPr>
              <w:rFonts w:ascii="Times New Roman" w:hint="eastAsia"/>
            </w:rPr>
            <w:t>公司名称</w:t>
          </w:r>
          <w:r>
            <w:rPr>
              <w:rFonts w:ascii="Times New Roman" w:hint="eastAsia"/>
            </w:rPr>
            <w:t>&gt;</w:t>
          </w:r>
          <w:r w:rsidR="006A6860">
            <w:rPr>
              <w:rFonts w:ascii="Times New Roman"/>
            </w:rPr>
            <w:fldChar w:fldCharType="end"/>
          </w:r>
          <w:r>
            <w:rPr>
              <w:rFonts w:ascii="Times New Roman"/>
            </w:rPr>
            <w:t>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846A5" w:rsidRDefault="001846A5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BC6A41">
            <w:rPr>
              <w:rStyle w:val="a8"/>
              <w:rFonts w:ascii="Times New Roman"/>
              <w:noProof/>
            </w:rPr>
            <w:t>12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:rsidR="001846A5" w:rsidRDefault="001846A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2471" w:rsidRDefault="008E2471">
      <w:r>
        <w:separator/>
      </w:r>
    </w:p>
  </w:footnote>
  <w:footnote w:type="continuationSeparator" w:id="0">
    <w:p w:rsidR="008E2471" w:rsidRDefault="008E247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6A5" w:rsidRDefault="001846A5">
    <w:pPr>
      <w:rPr>
        <w:sz w:val="24"/>
      </w:rPr>
    </w:pPr>
  </w:p>
  <w:p w:rsidR="001846A5" w:rsidRDefault="001846A5">
    <w:pPr>
      <w:pBdr>
        <w:top w:val="single" w:sz="6" w:space="1" w:color="auto"/>
      </w:pBdr>
      <w:rPr>
        <w:sz w:val="24"/>
      </w:rPr>
    </w:pPr>
  </w:p>
  <w:p w:rsidR="001846A5" w:rsidRDefault="006A6860">
    <w:pPr>
      <w:pBdr>
        <w:bottom w:val="single" w:sz="6" w:space="1" w:color="auto"/>
      </w:pBdr>
      <w:jc w:val="right"/>
      <w:rPr>
        <w:b/>
        <w:sz w:val="36"/>
      </w:rPr>
    </w:pPr>
    <w:r>
      <w:fldChar w:fldCharType="begin"/>
    </w:r>
    <w:r>
      <w:instrText xml:space="preserve"> DOCPROPERTY "Company"  \* MERGEFORMAT </w:instrText>
    </w:r>
    <w:r>
      <w:fldChar w:fldCharType="separate"/>
    </w:r>
    <w:r w:rsidR="001846A5">
      <w:rPr>
        <w:rFonts w:ascii="Arial" w:hAnsi="Arial" w:hint="eastAsia"/>
        <w:b/>
        <w:sz w:val="36"/>
      </w:rPr>
      <w:t>&lt;SJTU</w:t>
    </w:r>
    <w:r w:rsidR="001846A5">
      <w:rPr>
        <w:rFonts w:ascii="Arial" w:hAnsi="Arial" w:hint="eastAsia"/>
        <w:b/>
        <w:sz w:val="36"/>
      </w:rPr>
      <w:t>软件公司</w:t>
    </w:r>
    <w:r w:rsidR="001846A5">
      <w:rPr>
        <w:rFonts w:ascii="Arial" w:hAnsi="Arial" w:hint="eastAsia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 w:rsidR="001846A5" w:rsidRDefault="001846A5">
    <w:pPr>
      <w:pBdr>
        <w:bottom w:val="single" w:sz="6" w:space="1" w:color="auto"/>
      </w:pBdr>
      <w:jc w:val="right"/>
      <w:rPr>
        <w:sz w:val="24"/>
      </w:rPr>
    </w:pPr>
  </w:p>
  <w:p w:rsidR="001846A5" w:rsidRDefault="001846A5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846A5">
      <w:tc>
        <w:tcPr>
          <w:tcW w:w="6379" w:type="dxa"/>
        </w:tcPr>
        <w:p w:rsidR="001846A5" w:rsidRDefault="006A6860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1846A5" w:rsidRPr="00A224F7">
            <w:rPr>
              <w:rFonts w:ascii="Times New Roman" w:hint="eastAsia"/>
            </w:rPr>
            <w:t>&lt;</w:t>
          </w:r>
          <w:r w:rsidR="001846A5">
            <w:rPr>
              <w:rFonts w:ascii="Times New Roman" w:hint="eastAsia"/>
            </w:rPr>
            <w:t>美家秀秀</w:t>
          </w:r>
          <w:r w:rsidR="001846A5" w:rsidRPr="00A224F7">
            <w:rPr>
              <w:rFonts w:ascii="Times New Roman" w:hint="eastAsia"/>
            </w:rPr>
            <w:t>&gt;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846A5" w:rsidRDefault="001846A5" w:rsidP="00607C70">
          <w:pPr>
            <w:tabs>
              <w:tab w:val="left" w:pos="1135"/>
            </w:tabs>
            <w:spacing w:before="40"/>
            <w:ind w:right="68"/>
          </w:pPr>
          <w:r>
            <w:rPr>
              <w:rFonts w:ascii="Times New Roman"/>
              <w:noProof/>
            </w:rPr>
            <w:t>Version:           &lt;3.0&gt;</w:t>
          </w:r>
        </w:p>
      </w:tc>
    </w:tr>
    <w:tr w:rsidR="001846A5">
      <w:tc>
        <w:tcPr>
          <w:tcW w:w="6379" w:type="dxa"/>
        </w:tcPr>
        <w:p w:rsidR="001846A5" w:rsidRDefault="006A6860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r w:rsidR="001846A5">
            <w:rPr>
              <w:rFonts w:ascii="Times New Roman" w:hint="eastAsia"/>
            </w:rPr>
            <w:t>测试计划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:rsidR="001846A5" w:rsidRDefault="001846A5" w:rsidP="00607C70">
          <w:r>
            <w:rPr>
              <w:rFonts w:ascii="Times New Roman"/>
              <w:noProof/>
            </w:rPr>
            <w:t>Date:  &lt;19/12/2014&gt;</w:t>
          </w:r>
        </w:p>
      </w:tc>
    </w:tr>
    <w:tr w:rsidR="001846A5">
      <w:tc>
        <w:tcPr>
          <w:tcW w:w="9558" w:type="dxa"/>
          <w:gridSpan w:val="2"/>
        </w:tcPr>
        <w:p w:rsidR="001846A5" w:rsidRDefault="001846A5" w:rsidP="00B61E07">
          <w:r>
            <w:rPr>
              <w:rFonts w:ascii="Times New Roman"/>
              <w:noProof/>
            </w:rPr>
            <w:t>&lt;</w:t>
          </w:r>
          <w:r>
            <w:rPr>
              <w:rFonts w:ascii="Times New Roman" w:hint="eastAsia"/>
              <w:noProof/>
            </w:rPr>
            <w:t>美家秀秀测试计划文档</w:t>
          </w:r>
          <w:r>
            <w:rPr>
              <w:rFonts w:ascii="Times New Roman"/>
              <w:noProof/>
            </w:rPr>
            <w:t>&gt;</w:t>
          </w:r>
        </w:p>
      </w:tc>
    </w:tr>
  </w:tbl>
  <w:p w:rsidR="001846A5" w:rsidRPr="00B61E07" w:rsidRDefault="001846A5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88942E7A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egacy w:legacy="1" w:legacySpace="144" w:legacyIndent="0"/>
      <w:lvlJc w:val="left"/>
      <w:rPr>
        <w:rFonts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0994229A"/>
    <w:multiLevelType w:val="hybridMultilevel"/>
    <w:tmpl w:val="546C03FC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">
    <w:nsid w:val="103F01A7"/>
    <w:multiLevelType w:val="multilevel"/>
    <w:tmpl w:val="606ECC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8321C1"/>
    <w:multiLevelType w:val="hybridMultilevel"/>
    <w:tmpl w:val="E4C4E0BA"/>
    <w:lvl w:ilvl="0" w:tplc="04090001">
      <w:start w:val="1"/>
      <w:numFmt w:val="bullet"/>
      <w:lvlText w:val=""/>
      <w:lvlJc w:val="left"/>
      <w:pPr>
        <w:ind w:left="8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4">
    <w:nsid w:val="1C1F191F"/>
    <w:multiLevelType w:val="multilevel"/>
    <w:tmpl w:val="0152E82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5">
    <w:nsid w:val="24FB5DAA"/>
    <w:multiLevelType w:val="multilevel"/>
    <w:tmpl w:val="0C6009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6">
    <w:nsid w:val="330921A6"/>
    <w:multiLevelType w:val="hybridMultilevel"/>
    <w:tmpl w:val="47A8897E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7">
    <w:nsid w:val="37F44AF5"/>
    <w:multiLevelType w:val="multilevel"/>
    <w:tmpl w:val="805484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8">
    <w:nsid w:val="38A3751D"/>
    <w:multiLevelType w:val="multilevel"/>
    <w:tmpl w:val="4DB8024E"/>
    <w:lvl w:ilvl="0">
      <w:start w:val="1"/>
      <w:numFmt w:val="none"/>
      <w:lvlText w:val="?"/>
      <w:lvlJc w:val="left"/>
      <w:pPr>
        <w:ind w:left="1440" w:hanging="360"/>
      </w:pPr>
      <w:rPr>
        <w:rFonts w:ascii="Times New Roman" w:hAnsi="Times New Roman" w:hint="default"/>
        <w:sz w:val="16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65F2407E"/>
    <w:multiLevelType w:val="hybridMultilevel"/>
    <w:tmpl w:val="6AD6FD18"/>
    <w:lvl w:ilvl="0" w:tplc="04090001">
      <w:start w:val="1"/>
      <w:numFmt w:val="bullet"/>
      <w:lvlText w:val=""/>
      <w:lvlJc w:val="left"/>
      <w:pPr>
        <w:ind w:left="6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0" w:hanging="480"/>
      </w:pPr>
      <w:rPr>
        <w:rFonts w:ascii="Wingdings" w:hAnsi="Wingdings" w:hint="default"/>
      </w:rPr>
    </w:lvl>
  </w:abstractNum>
  <w:abstractNum w:abstractNumId="10">
    <w:nsid w:val="779F6A22"/>
    <w:multiLevelType w:val="multilevel"/>
    <w:tmpl w:val="DE32CF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1">
    <w:nsid w:val="7BCE739F"/>
    <w:multiLevelType w:val="hybridMultilevel"/>
    <w:tmpl w:val="BAC6C7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E6950CD"/>
    <w:multiLevelType w:val="multilevel"/>
    <w:tmpl w:val="02003620"/>
    <w:lvl w:ilvl="0">
      <w:start w:val="2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7ED03FE6"/>
    <w:multiLevelType w:val="multilevel"/>
    <w:tmpl w:val="0DCCC47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{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{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{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{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{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5"/>
  </w:num>
  <w:num w:numId="5">
    <w:abstractNumId w:val="4"/>
  </w:num>
  <w:num w:numId="6">
    <w:abstractNumId w:val="10"/>
  </w:num>
  <w:num w:numId="7">
    <w:abstractNumId w:val="2"/>
  </w:num>
  <w:num w:numId="8">
    <w:abstractNumId w:val="13"/>
  </w:num>
  <w:num w:numId="9">
    <w:abstractNumId w:val="8"/>
  </w:num>
  <w:num w:numId="10">
    <w:abstractNumId w:val="0"/>
  </w:num>
  <w:num w:numId="11">
    <w:abstractNumId w:val="7"/>
  </w:num>
  <w:num w:numId="12">
    <w:abstractNumId w:val="6"/>
  </w:num>
  <w:num w:numId="13">
    <w:abstractNumId w:val="1"/>
  </w:num>
  <w:num w:numId="14">
    <w:abstractNumId w:val="3"/>
  </w:num>
  <w:num w:numId="15">
    <w:abstractNumId w:val="9"/>
  </w:num>
  <w:num w:numId="16">
    <w:abstractNumId w:val="12"/>
  </w:num>
  <w:num w:numId="17">
    <w:abstractNumId w:val="11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224F7"/>
    <w:rsid w:val="0000046A"/>
    <w:rsid w:val="00004B8C"/>
    <w:rsid w:val="00006D2A"/>
    <w:rsid w:val="000102B3"/>
    <w:rsid w:val="00015EA9"/>
    <w:rsid w:val="000359F7"/>
    <w:rsid w:val="00037E8E"/>
    <w:rsid w:val="00043100"/>
    <w:rsid w:val="00043700"/>
    <w:rsid w:val="00055115"/>
    <w:rsid w:val="00062137"/>
    <w:rsid w:val="000803C1"/>
    <w:rsid w:val="0008087D"/>
    <w:rsid w:val="00082AD7"/>
    <w:rsid w:val="00087BE1"/>
    <w:rsid w:val="000A1D37"/>
    <w:rsid w:val="000A65A3"/>
    <w:rsid w:val="000B1D5C"/>
    <w:rsid w:val="000B2FA7"/>
    <w:rsid w:val="000C08F8"/>
    <w:rsid w:val="000C2AAB"/>
    <w:rsid w:val="000C5E34"/>
    <w:rsid w:val="000D1751"/>
    <w:rsid w:val="000D1B30"/>
    <w:rsid w:val="000D1CE0"/>
    <w:rsid w:val="000D3314"/>
    <w:rsid w:val="000D4BAE"/>
    <w:rsid w:val="000E7B80"/>
    <w:rsid w:val="000F71E3"/>
    <w:rsid w:val="001011B4"/>
    <w:rsid w:val="001108E4"/>
    <w:rsid w:val="0011489F"/>
    <w:rsid w:val="00133C31"/>
    <w:rsid w:val="00155C9B"/>
    <w:rsid w:val="00163F21"/>
    <w:rsid w:val="00164CF2"/>
    <w:rsid w:val="00177231"/>
    <w:rsid w:val="001842CA"/>
    <w:rsid w:val="001846A5"/>
    <w:rsid w:val="0018637B"/>
    <w:rsid w:val="00193E31"/>
    <w:rsid w:val="00194420"/>
    <w:rsid w:val="001969DD"/>
    <w:rsid w:val="001A44B8"/>
    <w:rsid w:val="001B4C13"/>
    <w:rsid w:val="001C47CF"/>
    <w:rsid w:val="001D32DA"/>
    <w:rsid w:val="001E32C9"/>
    <w:rsid w:val="001F24AC"/>
    <w:rsid w:val="001F3B2E"/>
    <w:rsid w:val="001F519D"/>
    <w:rsid w:val="002405EE"/>
    <w:rsid w:val="00251463"/>
    <w:rsid w:val="00253160"/>
    <w:rsid w:val="0025352E"/>
    <w:rsid w:val="0027584F"/>
    <w:rsid w:val="002774C8"/>
    <w:rsid w:val="00294B34"/>
    <w:rsid w:val="002B27FC"/>
    <w:rsid w:val="002B72D3"/>
    <w:rsid w:val="002D6BFC"/>
    <w:rsid w:val="002F2309"/>
    <w:rsid w:val="002F24EF"/>
    <w:rsid w:val="002F4C71"/>
    <w:rsid w:val="00301CDD"/>
    <w:rsid w:val="003072B5"/>
    <w:rsid w:val="0031394F"/>
    <w:rsid w:val="003159B9"/>
    <w:rsid w:val="00317869"/>
    <w:rsid w:val="0033547E"/>
    <w:rsid w:val="0037205B"/>
    <w:rsid w:val="00373123"/>
    <w:rsid w:val="00384DE8"/>
    <w:rsid w:val="00385D7E"/>
    <w:rsid w:val="00387235"/>
    <w:rsid w:val="003A5095"/>
    <w:rsid w:val="003B65E2"/>
    <w:rsid w:val="003D100D"/>
    <w:rsid w:val="003E65D9"/>
    <w:rsid w:val="003E684D"/>
    <w:rsid w:val="003E7177"/>
    <w:rsid w:val="003F1A4D"/>
    <w:rsid w:val="004034D7"/>
    <w:rsid w:val="00412260"/>
    <w:rsid w:val="00414269"/>
    <w:rsid w:val="004154BF"/>
    <w:rsid w:val="004165BD"/>
    <w:rsid w:val="0042412F"/>
    <w:rsid w:val="00437106"/>
    <w:rsid w:val="00440AAA"/>
    <w:rsid w:val="004622E2"/>
    <w:rsid w:val="00463E16"/>
    <w:rsid w:val="0047221A"/>
    <w:rsid w:val="00473434"/>
    <w:rsid w:val="00475A35"/>
    <w:rsid w:val="00475C34"/>
    <w:rsid w:val="00481DC4"/>
    <w:rsid w:val="00485866"/>
    <w:rsid w:val="0048764D"/>
    <w:rsid w:val="00487C39"/>
    <w:rsid w:val="00495C03"/>
    <w:rsid w:val="004A23D2"/>
    <w:rsid w:val="004A4662"/>
    <w:rsid w:val="004B0ABB"/>
    <w:rsid w:val="004B1891"/>
    <w:rsid w:val="004B3546"/>
    <w:rsid w:val="004B4AA6"/>
    <w:rsid w:val="004B5CFA"/>
    <w:rsid w:val="004C1BB6"/>
    <w:rsid w:val="004C26E7"/>
    <w:rsid w:val="004C366A"/>
    <w:rsid w:val="004C3EB9"/>
    <w:rsid w:val="004C4A6F"/>
    <w:rsid w:val="004D618F"/>
    <w:rsid w:val="004E2B3E"/>
    <w:rsid w:val="004E2B97"/>
    <w:rsid w:val="004E474B"/>
    <w:rsid w:val="0050145E"/>
    <w:rsid w:val="00503CCE"/>
    <w:rsid w:val="00517661"/>
    <w:rsid w:val="00521246"/>
    <w:rsid w:val="00521ADD"/>
    <w:rsid w:val="0052591C"/>
    <w:rsid w:val="00531E27"/>
    <w:rsid w:val="00544B0B"/>
    <w:rsid w:val="00544E75"/>
    <w:rsid w:val="00583675"/>
    <w:rsid w:val="00597CF4"/>
    <w:rsid w:val="005B2BF6"/>
    <w:rsid w:val="005D3297"/>
    <w:rsid w:val="005D6EA5"/>
    <w:rsid w:val="005E0B7D"/>
    <w:rsid w:val="005E1484"/>
    <w:rsid w:val="005E254E"/>
    <w:rsid w:val="005F5CA3"/>
    <w:rsid w:val="00602B72"/>
    <w:rsid w:val="00607C70"/>
    <w:rsid w:val="00617D6F"/>
    <w:rsid w:val="00621432"/>
    <w:rsid w:val="006468EF"/>
    <w:rsid w:val="00650207"/>
    <w:rsid w:val="00650F81"/>
    <w:rsid w:val="00657022"/>
    <w:rsid w:val="00662C98"/>
    <w:rsid w:val="00662E2E"/>
    <w:rsid w:val="00684C35"/>
    <w:rsid w:val="00695D79"/>
    <w:rsid w:val="006A15DF"/>
    <w:rsid w:val="006A6860"/>
    <w:rsid w:val="006B3161"/>
    <w:rsid w:val="006B4145"/>
    <w:rsid w:val="006C527F"/>
    <w:rsid w:val="006D1032"/>
    <w:rsid w:val="006D14B3"/>
    <w:rsid w:val="006E17D2"/>
    <w:rsid w:val="006E5D57"/>
    <w:rsid w:val="00700345"/>
    <w:rsid w:val="00704FF5"/>
    <w:rsid w:val="00710B8B"/>
    <w:rsid w:val="00723B48"/>
    <w:rsid w:val="00725B4F"/>
    <w:rsid w:val="00747B71"/>
    <w:rsid w:val="007562A6"/>
    <w:rsid w:val="007617BB"/>
    <w:rsid w:val="00762B67"/>
    <w:rsid w:val="00764E80"/>
    <w:rsid w:val="007725B6"/>
    <w:rsid w:val="00781B6D"/>
    <w:rsid w:val="00782710"/>
    <w:rsid w:val="0078355D"/>
    <w:rsid w:val="00791723"/>
    <w:rsid w:val="007C3C59"/>
    <w:rsid w:val="007C53AB"/>
    <w:rsid w:val="007C5AF0"/>
    <w:rsid w:val="007E716A"/>
    <w:rsid w:val="007F238C"/>
    <w:rsid w:val="007F4DF1"/>
    <w:rsid w:val="007F571F"/>
    <w:rsid w:val="00826511"/>
    <w:rsid w:val="00842466"/>
    <w:rsid w:val="00846EA2"/>
    <w:rsid w:val="00854CDC"/>
    <w:rsid w:val="008625BC"/>
    <w:rsid w:val="00863BAD"/>
    <w:rsid w:val="0087486B"/>
    <w:rsid w:val="00894FC9"/>
    <w:rsid w:val="00895360"/>
    <w:rsid w:val="008A2F67"/>
    <w:rsid w:val="008A7B2E"/>
    <w:rsid w:val="008B209F"/>
    <w:rsid w:val="008D2269"/>
    <w:rsid w:val="008D2A5D"/>
    <w:rsid w:val="008D71EC"/>
    <w:rsid w:val="008E2471"/>
    <w:rsid w:val="008F497B"/>
    <w:rsid w:val="0090282F"/>
    <w:rsid w:val="00936007"/>
    <w:rsid w:val="00956328"/>
    <w:rsid w:val="00957436"/>
    <w:rsid w:val="00970049"/>
    <w:rsid w:val="009717D3"/>
    <w:rsid w:val="00971B08"/>
    <w:rsid w:val="009774AE"/>
    <w:rsid w:val="009900A1"/>
    <w:rsid w:val="00992774"/>
    <w:rsid w:val="009A63FF"/>
    <w:rsid w:val="009C2D71"/>
    <w:rsid w:val="009D2A56"/>
    <w:rsid w:val="009D31E8"/>
    <w:rsid w:val="009D3F09"/>
    <w:rsid w:val="009E33D7"/>
    <w:rsid w:val="00A002BD"/>
    <w:rsid w:val="00A0177E"/>
    <w:rsid w:val="00A06BC4"/>
    <w:rsid w:val="00A154C9"/>
    <w:rsid w:val="00A224F7"/>
    <w:rsid w:val="00A327BE"/>
    <w:rsid w:val="00A33712"/>
    <w:rsid w:val="00A35217"/>
    <w:rsid w:val="00A42C0C"/>
    <w:rsid w:val="00A42FEB"/>
    <w:rsid w:val="00A453E1"/>
    <w:rsid w:val="00A53FDE"/>
    <w:rsid w:val="00A55165"/>
    <w:rsid w:val="00A63B61"/>
    <w:rsid w:val="00A729FD"/>
    <w:rsid w:val="00A7661A"/>
    <w:rsid w:val="00A90244"/>
    <w:rsid w:val="00AA4C6A"/>
    <w:rsid w:val="00AB2550"/>
    <w:rsid w:val="00AB5019"/>
    <w:rsid w:val="00AB531F"/>
    <w:rsid w:val="00AC3DC5"/>
    <w:rsid w:val="00AC58C5"/>
    <w:rsid w:val="00AD0713"/>
    <w:rsid w:val="00AE7B7B"/>
    <w:rsid w:val="00B078D2"/>
    <w:rsid w:val="00B130D3"/>
    <w:rsid w:val="00B22CA1"/>
    <w:rsid w:val="00B23C65"/>
    <w:rsid w:val="00B25ADD"/>
    <w:rsid w:val="00B27D01"/>
    <w:rsid w:val="00B40358"/>
    <w:rsid w:val="00B42BF1"/>
    <w:rsid w:val="00B4339F"/>
    <w:rsid w:val="00B517AB"/>
    <w:rsid w:val="00B61E07"/>
    <w:rsid w:val="00B64192"/>
    <w:rsid w:val="00B76E89"/>
    <w:rsid w:val="00B826E1"/>
    <w:rsid w:val="00B90561"/>
    <w:rsid w:val="00BA2BD7"/>
    <w:rsid w:val="00BA6746"/>
    <w:rsid w:val="00BB2FC4"/>
    <w:rsid w:val="00BB3BEA"/>
    <w:rsid w:val="00BC6A41"/>
    <w:rsid w:val="00BD7170"/>
    <w:rsid w:val="00BF635D"/>
    <w:rsid w:val="00C07D41"/>
    <w:rsid w:val="00C234F0"/>
    <w:rsid w:val="00C44825"/>
    <w:rsid w:val="00C4654D"/>
    <w:rsid w:val="00C50C23"/>
    <w:rsid w:val="00C53FBD"/>
    <w:rsid w:val="00C63CDD"/>
    <w:rsid w:val="00C72BD4"/>
    <w:rsid w:val="00C86311"/>
    <w:rsid w:val="00C91931"/>
    <w:rsid w:val="00C91983"/>
    <w:rsid w:val="00CA15B2"/>
    <w:rsid w:val="00CA6040"/>
    <w:rsid w:val="00CB3665"/>
    <w:rsid w:val="00CD797F"/>
    <w:rsid w:val="00CE1922"/>
    <w:rsid w:val="00D01ED0"/>
    <w:rsid w:val="00D076F8"/>
    <w:rsid w:val="00D10DAD"/>
    <w:rsid w:val="00D133B0"/>
    <w:rsid w:val="00D34C33"/>
    <w:rsid w:val="00D43170"/>
    <w:rsid w:val="00D550CF"/>
    <w:rsid w:val="00D76AE6"/>
    <w:rsid w:val="00D813D8"/>
    <w:rsid w:val="00D83122"/>
    <w:rsid w:val="00D90EB8"/>
    <w:rsid w:val="00D93D9D"/>
    <w:rsid w:val="00D95992"/>
    <w:rsid w:val="00DA244D"/>
    <w:rsid w:val="00DA25A4"/>
    <w:rsid w:val="00DB0255"/>
    <w:rsid w:val="00DB27FC"/>
    <w:rsid w:val="00DB7FA2"/>
    <w:rsid w:val="00DC0AEA"/>
    <w:rsid w:val="00DC49BD"/>
    <w:rsid w:val="00DC5843"/>
    <w:rsid w:val="00DD45BF"/>
    <w:rsid w:val="00DD7411"/>
    <w:rsid w:val="00DE392C"/>
    <w:rsid w:val="00DF2B0C"/>
    <w:rsid w:val="00DF5699"/>
    <w:rsid w:val="00E13E8A"/>
    <w:rsid w:val="00E20AC6"/>
    <w:rsid w:val="00E2569B"/>
    <w:rsid w:val="00E403D0"/>
    <w:rsid w:val="00E62674"/>
    <w:rsid w:val="00E6513F"/>
    <w:rsid w:val="00E7239C"/>
    <w:rsid w:val="00E75854"/>
    <w:rsid w:val="00E92808"/>
    <w:rsid w:val="00EC6822"/>
    <w:rsid w:val="00EE08D4"/>
    <w:rsid w:val="00EE4C79"/>
    <w:rsid w:val="00EE7840"/>
    <w:rsid w:val="00F02706"/>
    <w:rsid w:val="00F03FB1"/>
    <w:rsid w:val="00F07EDD"/>
    <w:rsid w:val="00F1125F"/>
    <w:rsid w:val="00F15728"/>
    <w:rsid w:val="00F17B0B"/>
    <w:rsid w:val="00F22477"/>
    <w:rsid w:val="00F342DB"/>
    <w:rsid w:val="00F42256"/>
    <w:rsid w:val="00F501A8"/>
    <w:rsid w:val="00F57C06"/>
    <w:rsid w:val="00F72FBA"/>
    <w:rsid w:val="00F847B3"/>
    <w:rsid w:val="00F85347"/>
    <w:rsid w:val="00F863BD"/>
    <w:rsid w:val="00F93085"/>
    <w:rsid w:val="00F936F3"/>
    <w:rsid w:val="00FA09E2"/>
    <w:rsid w:val="00FA3003"/>
    <w:rsid w:val="00FA3FC2"/>
    <w:rsid w:val="00FB3315"/>
    <w:rsid w:val="00FC67D0"/>
    <w:rsid w:val="00FD0822"/>
    <w:rsid w:val="00FE77E5"/>
    <w:rsid w:val="00FF3116"/>
    <w:rsid w:val="00FF380A"/>
    <w:rsid w:val="00FF3B4B"/>
    <w:rsid w:val="00FF71AC"/>
    <w:rsid w:val="00FF7B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47C174DF-63F6-412F-A6E3-42A01CC03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25BC"/>
    <w:pPr>
      <w:widowControl w:val="0"/>
      <w:spacing w:line="240" w:lineRule="atLeast"/>
    </w:pPr>
    <w:rPr>
      <w:rFonts w:ascii="宋体"/>
    </w:rPr>
  </w:style>
  <w:style w:type="paragraph" w:styleId="1">
    <w:name w:val="heading 1"/>
    <w:basedOn w:val="a"/>
    <w:next w:val="a"/>
    <w:qFormat/>
    <w:rsid w:val="008625BC"/>
    <w:pPr>
      <w:keepNext/>
      <w:numPr>
        <w:numId w:val="10"/>
      </w:numPr>
      <w:spacing w:before="120" w:after="60"/>
      <w:outlineLvl w:val="0"/>
    </w:pPr>
    <w:rPr>
      <w:b/>
      <w:sz w:val="24"/>
    </w:rPr>
  </w:style>
  <w:style w:type="paragraph" w:styleId="2">
    <w:name w:val="heading 2"/>
    <w:basedOn w:val="1"/>
    <w:next w:val="a"/>
    <w:qFormat/>
    <w:rsid w:val="008625BC"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link w:val="3Char"/>
    <w:qFormat/>
    <w:rsid w:val="008625BC"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rsid w:val="008625BC"/>
    <w:pPr>
      <w:numPr>
        <w:numId w:val="0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rsid w:val="008625BC"/>
    <w:p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8625BC"/>
    <w:p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8625BC"/>
    <w:pPr>
      <w:spacing w:before="240" w:after="60"/>
      <w:outlineLvl w:val="6"/>
    </w:pPr>
  </w:style>
  <w:style w:type="paragraph" w:styleId="8">
    <w:name w:val="heading 8"/>
    <w:basedOn w:val="a"/>
    <w:next w:val="a"/>
    <w:qFormat/>
    <w:rsid w:val="008625BC"/>
    <w:p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8625BC"/>
    <w:pPr>
      <w:spacing w:before="240" w:after="6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8625BC"/>
    <w:pPr>
      <w:ind w:left="900" w:hanging="900"/>
    </w:pPr>
  </w:style>
  <w:style w:type="paragraph" w:customStyle="1" w:styleId="Paragraph2">
    <w:name w:val="Paragraph2"/>
    <w:basedOn w:val="a"/>
    <w:rsid w:val="008625BC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rsid w:val="008625BC"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rsid w:val="008625BC"/>
    <w:pPr>
      <w:spacing w:after="60"/>
      <w:jc w:val="center"/>
    </w:pPr>
    <w:rPr>
      <w:i/>
      <w:sz w:val="36"/>
      <w:lang w:val="en-AU"/>
    </w:rPr>
  </w:style>
  <w:style w:type="paragraph" w:styleId="10">
    <w:name w:val="toc 1"/>
    <w:basedOn w:val="a"/>
    <w:next w:val="a"/>
    <w:autoRedefine/>
    <w:uiPriority w:val="39"/>
    <w:rsid w:val="008625BC"/>
    <w:pPr>
      <w:tabs>
        <w:tab w:val="right" w:pos="9360"/>
      </w:tabs>
      <w:spacing w:before="240" w:after="60"/>
      <w:ind w:right="720"/>
    </w:pPr>
  </w:style>
  <w:style w:type="paragraph" w:styleId="20">
    <w:name w:val="toc 2"/>
    <w:basedOn w:val="a"/>
    <w:next w:val="a"/>
    <w:autoRedefine/>
    <w:uiPriority w:val="39"/>
    <w:rsid w:val="008625BC"/>
    <w:pPr>
      <w:tabs>
        <w:tab w:val="right" w:pos="9360"/>
      </w:tabs>
      <w:ind w:left="432" w:right="720"/>
    </w:pPr>
  </w:style>
  <w:style w:type="paragraph" w:styleId="30">
    <w:name w:val="toc 3"/>
    <w:basedOn w:val="a"/>
    <w:next w:val="a"/>
    <w:autoRedefine/>
    <w:uiPriority w:val="39"/>
    <w:rsid w:val="008625BC"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rsid w:val="008625BC"/>
    <w:pPr>
      <w:tabs>
        <w:tab w:val="center" w:pos="4320"/>
        <w:tab w:val="right" w:pos="8640"/>
      </w:tabs>
    </w:pPr>
  </w:style>
  <w:style w:type="paragraph" w:styleId="a7">
    <w:name w:val="footer"/>
    <w:basedOn w:val="a"/>
    <w:rsid w:val="008625BC"/>
    <w:pPr>
      <w:tabs>
        <w:tab w:val="center" w:pos="4320"/>
        <w:tab w:val="right" w:pos="8640"/>
      </w:tabs>
    </w:pPr>
  </w:style>
  <w:style w:type="character" w:styleId="a8">
    <w:name w:val="page number"/>
    <w:basedOn w:val="a0"/>
    <w:rsid w:val="008625BC"/>
  </w:style>
  <w:style w:type="paragraph" w:customStyle="1" w:styleId="Bullet1">
    <w:name w:val="Bullet1"/>
    <w:basedOn w:val="a"/>
    <w:rsid w:val="008625BC"/>
    <w:pPr>
      <w:ind w:left="720" w:hanging="432"/>
    </w:pPr>
  </w:style>
  <w:style w:type="paragraph" w:customStyle="1" w:styleId="Bullet2">
    <w:name w:val="Bullet2"/>
    <w:basedOn w:val="a"/>
    <w:rsid w:val="008625BC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rsid w:val="008625BC"/>
    <w:pPr>
      <w:keepLines/>
      <w:spacing w:after="120"/>
    </w:pPr>
  </w:style>
  <w:style w:type="paragraph" w:styleId="a9">
    <w:name w:val="Body Text"/>
    <w:basedOn w:val="a"/>
    <w:rsid w:val="008625BC"/>
    <w:pPr>
      <w:keepLines/>
      <w:spacing w:after="120"/>
      <w:ind w:left="720"/>
    </w:pPr>
  </w:style>
  <w:style w:type="paragraph" w:styleId="aa">
    <w:name w:val="Document Map"/>
    <w:basedOn w:val="a"/>
    <w:semiHidden/>
    <w:rsid w:val="008625BC"/>
    <w:pPr>
      <w:shd w:val="clear" w:color="auto" w:fill="000080"/>
    </w:pPr>
  </w:style>
  <w:style w:type="character" w:styleId="ab">
    <w:name w:val="footnote reference"/>
    <w:basedOn w:val="a0"/>
    <w:semiHidden/>
    <w:rsid w:val="008625BC"/>
    <w:rPr>
      <w:sz w:val="20"/>
      <w:vertAlign w:val="superscript"/>
    </w:rPr>
  </w:style>
  <w:style w:type="paragraph" w:styleId="ac">
    <w:name w:val="footnote text"/>
    <w:basedOn w:val="a"/>
    <w:semiHidden/>
    <w:rsid w:val="008625BC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rsid w:val="008625BC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rsid w:val="008625BC"/>
    <w:pPr>
      <w:spacing w:before="80" w:line="240" w:lineRule="auto"/>
      <w:jc w:val="both"/>
    </w:pPr>
  </w:style>
  <w:style w:type="paragraph" w:customStyle="1" w:styleId="Paragraph3">
    <w:name w:val="Paragraph3"/>
    <w:basedOn w:val="a"/>
    <w:rsid w:val="008625BC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rsid w:val="008625BC"/>
    <w:pPr>
      <w:spacing w:before="80" w:line="240" w:lineRule="auto"/>
      <w:ind w:left="2250"/>
      <w:jc w:val="both"/>
    </w:pPr>
  </w:style>
  <w:style w:type="paragraph" w:styleId="40">
    <w:name w:val="toc 4"/>
    <w:basedOn w:val="a"/>
    <w:next w:val="a"/>
    <w:autoRedefine/>
    <w:semiHidden/>
    <w:rsid w:val="008625BC"/>
    <w:pPr>
      <w:ind w:left="600"/>
    </w:pPr>
  </w:style>
  <w:style w:type="paragraph" w:styleId="50">
    <w:name w:val="toc 5"/>
    <w:basedOn w:val="a"/>
    <w:next w:val="a"/>
    <w:autoRedefine/>
    <w:semiHidden/>
    <w:rsid w:val="008625BC"/>
    <w:pPr>
      <w:ind w:left="800"/>
    </w:pPr>
  </w:style>
  <w:style w:type="paragraph" w:styleId="60">
    <w:name w:val="toc 6"/>
    <w:basedOn w:val="a"/>
    <w:next w:val="a"/>
    <w:autoRedefine/>
    <w:semiHidden/>
    <w:rsid w:val="008625BC"/>
    <w:pPr>
      <w:ind w:left="1000"/>
    </w:pPr>
  </w:style>
  <w:style w:type="paragraph" w:styleId="70">
    <w:name w:val="toc 7"/>
    <w:basedOn w:val="a"/>
    <w:next w:val="a"/>
    <w:autoRedefine/>
    <w:semiHidden/>
    <w:rsid w:val="008625BC"/>
    <w:pPr>
      <w:ind w:left="1200"/>
    </w:pPr>
  </w:style>
  <w:style w:type="paragraph" w:styleId="80">
    <w:name w:val="toc 8"/>
    <w:basedOn w:val="a"/>
    <w:next w:val="a"/>
    <w:autoRedefine/>
    <w:semiHidden/>
    <w:rsid w:val="008625BC"/>
    <w:pPr>
      <w:ind w:left="1400"/>
    </w:pPr>
  </w:style>
  <w:style w:type="paragraph" w:styleId="90">
    <w:name w:val="toc 9"/>
    <w:basedOn w:val="a"/>
    <w:next w:val="a"/>
    <w:autoRedefine/>
    <w:semiHidden/>
    <w:rsid w:val="008625BC"/>
    <w:pPr>
      <w:ind w:left="1600"/>
    </w:pPr>
  </w:style>
  <w:style w:type="paragraph" w:styleId="ad">
    <w:name w:val="Body Text Indent"/>
    <w:basedOn w:val="a"/>
    <w:rsid w:val="008625BC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rsid w:val="008625BC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rsid w:val="008625BC"/>
    <w:pPr>
      <w:widowControl/>
      <w:tabs>
        <w:tab w:val="left" w:pos="720"/>
      </w:tabs>
      <w:spacing w:before="120" w:line="240" w:lineRule="auto"/>
      <w:ind w:left="720" w:right="360" w:hanging="360"/>
      <w:jc w:val="both"/>
    </w:pPr>
  </w:style>
  <w:style w:type="paragraph" w:customStyle="1" w:styleId="InfoBlue">
    <w:name w:val="InfoBlue"/>
    <w:basedOn w:val="a"/>
    <w:next w:val="a9"/>
    <w:autoRedefine/>
    <w:rsid w:val="0000046A"/>
    <w:pPr>
      <w:tabs>
        <w:tab w:val="left" w:pos="381"/>
      </w:tabs>
      <w:spacing w:after="120"/>
      <w:ind w:left="450"/>
    </w:pPr>
  </w:style>
  <w:style w:type="character" w:styleId="ae">
    <w:name w:val="Hyperlink"/>
    <w:basedOn w:val="a0"/>
    <w:rsid w:val="008625BC"/>
    <w:rPr>
      <w:color w:val="0000FF"/>
      <w:u w:val="single"/>
    </w:rPr>
  </w:style>
  <w:style w:type="paragraph" w:customStyle="1" w:styleId="11">
    <w:name w:val="副标题1"/>
    <w:basedOn w:val="a4"/>
    <w:rsid w:val="008625BC"/>
    <w:pPr>
      <w:widowControl/>
    </w:pPr>
    <w:rPr>
      <w:sz w:val="24"/>
    </w:rPr>
  </w:style>
  <w:style w:type="paragraph" w:customStyle="1" w:styleId="RevisionHist">
    <w:name w:val="RevisionHist"/>
    <w:basedOn w:val="a"/>
    <w:rsid w:val="008625BC"/>
    <w:pPr>
      <w:widowControl/>
      <w:spacing w:line="240" w:lineRule="auto"/>
    </w:pPr>
  </w:style>
  <w:style w:type="paragraph" w:styleId="af">
    <w:name w:val="Date"/>
    <w:basedOn w:val="a"/>
    <w:rsid w:val="008625BC"/>
    <w:pPr>
      <w:widowControl/>
      <w:spacing w:line="240" w:lineRule="auto"/>
    </w:pPr>
  </w:style>
  <w:style w:type="paragraph" w:customStyle="1" w:styleId="Hierarchy">
    <w:name w:val="Hierarchy"/>
    <w:basedOn w:val="a"/>
    <w:rsid w:val="008625BC"/>
    <w:pPr>
      <w:widowControl/>
      <w:tabs>
        <w:tab w:val="left" w:pos="720"/>
        <w:tab w:val="left" w:pos="1440"/>
        <w:tab w:val="left" w:pos="2160"/>
        <w:tab w:val="left" w:pos="3600"/>
        <w:tab w:val="left" w:pos="5040"/>
      </w:tabs>
      <w:spacing w:after="120" w:line="240" w:lineRule="auto"/>
      <w:ind w:right="-3456"/>
    </w:pPr>
  </w:style>
  <w:style w:type="paragraph" w:customStyle="1" w:styleId="12">
    <w:name w:val="正文文本1"/>
    <w:rsid w:val="008625BC"/>
    <w:pPr>
      <w:keepLines/>
      <w:spacing w:after="120" w:line="220" w:lineRule="atLeast"/>
    </w:pPr>
    <w:rPr>
      <w:rFonts w:ascii="宋体"/>
      <w:lang w:val="en-GB"/>
    </w:rPr>
  </w:style>
  <w:style w:type="character" w:styleId="af0">
    <w:name w:val="annotation reference"/>
    <w:basedOn w:val="a0"/>
    <w:semiHidden/>
    <w:rsid w:val="008625BC"/>
    <w:rPr>
      <w:sz w:val="16"/>
    </w:rPr>
  </w:style>
  <w:style w:type="paragraph" w:styleId="af1">
    <w:name w:val="annotation text"/>
    <w:basedOn w:val="a"/>
    <w:semiHidden/>
    <w:rsid w:val="008625BC"/>
    <w:pPr>
      <w:widowControl/>
      <w:spacing w:line="240" w:lineRule="auto"/>
    </w:pPr>
  </w:style>
  <w:style w:type="paragraph" w:styleId="af2">
    <w:name w:val="Plain Text"/>
    <w:basedOn w:val="a"/>
    <w:rsid w:val="008625BC"/>
    <w:pPr>
      <w:widowControl/>
      <w:spacing w:line="240" w:lineRule="auto"/>
    </w:pPr>
  </w:style>
  <w:style w:type="paragraph" w:customStyle="1" w:styleId="Project">
    <w:name w:val="Project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paragraph" w:customStyle="1" w:styleId="CompanyName">
    <w:name w:val="CompanyName"/>
    <w:basedOn w:val="a"/>
    <w:rsid w:val="008625BC"/>
    <w:pPr>
      <w:widowControl/>
      <w:spacing w:line="240" w:lineRule="auto"/>
      <w:jc w:val="right"/>
    </w:pPr>
    <w:rPr>
      <w:b/>
      <w:sz w:val="36"/>
    </w:rPr>
  </w:style>
  <w:style w:type="character" w:customStyle="1" w:styleId="tw4winMark">
    <w:name w:val="tw4winMark"/>
    <w:rsid w:val="008625BC"/>
    <w:rPr>
      <w:rFonts w:ascii="Courier New" w:hAnsi="Courier New"/>
      <w:vanish/>
      <w:color w:val="800080"/>
      <w:vertAlign w:val="subscript"/>
    </w:rPr>
  </w:style>
  <w:style w:type="character" w:customStyle="1" w:styleId="tw4winError">
    <w:name w:val="tw4winError"/>
    <w:rsid w:val="008625BC"/>
    <w:rPr>
      <w:rFonts w:ascii="Courier New" w:hAnsi="Courier New"/>
      <w:color w:val="00FF00"/>
      <w:sz w:val="40"/>
    </w:rPr>
  </w:style>
  <w:style w:type="character" w:customStyle="1" w:styleId="tw4winTerm">
    <w:name w:val="tw4winTerm"/>
    <w:rsid w:val="008625BC"/>
    <w:rPr>
      <w:color w:val="0000FF"/>
    </w:rPr>
  </w:style>
  <w:style w:type="character" w:customStyle="1" w:styleId="tw4winPopup">
    <w:name w:val="tw4winPopup"/>
    <w:rsid w:val="008625BC"/>
    <w:rPr>
      <w:rFonts w:ascii="Courier New" w:hAnsi="Courier New"/>
      <w:noProof w:val="0"/>
      <w:color w:val="008000"/>
    </w:rPr>
  </w:style>
  <w:style w:type="character" w:customStyle="1" w:styleId="tw4winJump">
    <w:name w:val="tw4winJump"/>
    <w:rsid w:val="008625BC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sid w:val="008625BC"/>
    <w:rPr>
      <w:rFonts w:ascii="Courier New" w:hAnsi="Courier New"/>
      <w:noProof w:val="0"/>
      <w:color w:val="808080"/>
    </w:rPr>
  </w:style>
  <w:style w:type="character" w:customStyle="1" w:styleId="tw4winInternal">
    <w:name w:val="tw4winInternal"/>
    <w:rsid w:val="008625BC"/>
    <w:rPr>
      <w:rFonts w:ascii="Courier New" w:hAnsi="Courier New"/>
      <w:noProof w:val="0"/>
      <w:color w:val="FF0000"/>
    </w:rPr>
  </w:style>
  <w:style w:type="paragraph" w:styleId="af3">
    <w:name w:val="List Paragraph"/>
    <w:basedOn w:val="a"/>
    <w:uiPriority w:val="34"/>
    <w:qFormat/>
    <w:rsid w:val="00D813D8"/>
    <w:pPr>
      <w:ind w:firstLineChars="200" w:firstLine="420"/>
    </w:pPr>
  </w:style>
  <w:style w:type="character" w:customStyle="1" w:styleId="3Char">
    <w:name w:val="标题 3 Char"/>
    <w:basedOn w:val="a0"/>
    <w:link w:val="3"/>
    <w:rsid w:val="00EE4C79"/>
    <w:rPr>
      <w:rFonts w:ascii="宋体"/>
      <w:i/>
    </w:rPr>
  </w:style>
  <w:style w:type="paragraph" w:customStyle="1" w:styleId="21">
    <w:name w:val="正文文本2"/>
    <w:rsid w:val="00317869"/>
    <w:pPr>
      <w:keepLines/>
      <w:spacing w:after="120" w:line="220" w:lineRule="atLeast"/>
    </w:pPr>
    <w:rPr>
      <w:rFonts w:ascii="宋体"/>
      <w:lang w:val="en-GB"/>
    </w:rPr>
  </w:style>
  <w:style w:type="table" w:styleId="af4">
    <w:name w:val="Table Grid"/>
    <w:basedOn w:val="a1"/>
    <w:uiPriority w:val="59"/>
    <w:rsid w:val="00E403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ronYoung\Desktop\&#27979;&#35797;&#35745;&#21010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F98FF-ABE3-4DBD-A9EE-CE90FFB06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测试计划.dot</Template>
  <TotalTime>46</TotalTime>
  <Pages>15</Pages>
  <Words>1269</Words>
  <Characters>7236</Characters>
  <Application>Microsoft Office Word</Application>
  <DocSecurity>0</DocSecurity>
  <Lines>60</Lines>
  <Paragraphs>16</Paragraphs>
  <ScaleCrop>false</ScaleCrop>
  <Company>&lt;公司名称&gt;</Company>
  <LinksUpToDate>false</LinksUpToDate>
  <CharactersWithSpaces>8489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测试计划</dc:title>
  <dc:subject>&lt;项目名称&gt;</dc:subject>
  <dc:creator>IronYoung</dc:creator>
  <cp:lastModifiedBy>IronYoung</cp:lastModifiedBy>
  <cp:revision>29</cp:revision>
  <cp:lastPrinted>1999-10-18T09:22:00Z</cp:lastPrinted>
  <dcterms:created xsi:type="dcterms:W3CDTF">2015-01-12T10:35:00Z</dcterms:created>
  <dcterms:modified xsi:type="dcterms:W3CDTF">2015-01-13T07:32:00Z</dcterms:modified>
</cp:coreProperties>
</file>